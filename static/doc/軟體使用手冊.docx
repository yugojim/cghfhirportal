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3C05" w14:textId="074B5844" w:rsidR="00E81978" w:rsidRPr="002C3EFF" w:rsidRDefault="00B0457E" w:rsidP="00443956">
      <w:pPr>
        <w:pStyle w:val="ab"/>
        <w:spacing w:line="240" w:lineRule="auto"/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</w:pPr>
      <w:sdt>
        <w:sdtPr>
          <w:rPr>
            <w:rFonts w:asciiTheme="minorHAnsi" w:eastAsia="Microsoft JhengHei Light" w:hAnsiTheme="minorHAnsi" w:cstheme="minorHAnsi"/>
            <w:noProof/>
            <w:sz w:val="48"/>
            <w:szCs w:val="48"/>
            <w:lang w:eastAsia="zh-TW"/>
          </w:rPr>
          <w:alias w:val="職稱："/>
          <w:tag w:val="職稱："/>
          <w:id w:val="726351117"/>
          <w:placeholder>
            <w:docPart w:val="8BB4BB8AD82D43549A3D98368E2ECDB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31F49" w:rsidRPr="002C3EFF">
            <w:rPr>
              <w:rFonts w:asciiTheme="minorHAnsi" w:eastAsia="Microsoft JhengHei Light" w:hAnsiTheme="minorHAnsi" w:cstheme="minorHAnsi"/>
              <w:noProof/>
              <w:sz w:val="48"/>
              <w:szCs w:val="48"/>
              <w:lang w:eastAsia="zh-TW"/>
            </w:rPr>
            <w:t>FHIR Portal</w:t>
          </w:r>
        </w:sdtContent>
      </w:sdt>
    </w:p>
    <w:p w14:paraId="47BA6E7F" w14:textId="16440891" w:rsidR="00B823AA" w:rsidRPr="002C3EFF" w:rsidRDefault="00A0139E" w:rsidP="00443956">
      <w:pPr>
        <w:pStyle w:val="210"/>
        <w:spacing w:line="240" w:lineRule="auto"/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</w:pPr>
      <w:r w:rsidRPr="002C3EFF"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  <w:t>軟體使用手冊</w:t>
      </w:r>
    </w:p>
    <w:p w14:paraId="562DE071" w14:textId="4C4BE12A" w:rsidR="00E81978" w:rsidRPr="002C3EFF" w:rsidRDefault="00A0139E" w:rsidP="00443956">
      <w:pPr>
        <w:pStyle w:val="210"/>
        <w:spacing w:line="240" w:lineRule="auto"/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</w:pPr>
      <w:r w:rsidRPr="002C3EFF"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  <w:t>緯謙科技</w:t>
      </w:r>
    </w:p>
    <w:p w14:paraId="0D73B8FF" w14:textId="0DAE59D9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74B989A2" w14:textId="0CE207B6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64E8E55" w14:textId="1EB73C15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7688A600" w14:textId="73554CED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2A7514EA" w14:textId="68B00F6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454AC2D2" w14:textId="6020D02C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65DF18AD" w14:textId="3AC285E1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396EB31" w14:textId="5FC9AA9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6A14881" w14:textId="04674FD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A6D94F7" w14:textId="28F87643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EDDBA76" w14:textId="77777777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6795F22F" w14:textId="7E78F2BA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104BADE" w14:textId="2D817C5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B8BD718" w14:textId="7B471DB3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724B5E40" w14:textId="506BB1C3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4E8F7110" w14:textId="6FF149E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16AC1921" w14:textId="634CB91D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11667B3C" w14:textId="23925D47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41113446" w14:textId="4C0F4635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10544DC" w14:textId="77777777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68DD851A" w14:textId="7777777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3755365" w14:textId="7777777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2E3B6887" w14:textId="7777777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AE16FD0" w14:textId="33A86BAD" w:rsidR="00E81978" w:rsidRPr="002C3EFF" w:rsidRDefault="00A0139E" w:rsidP="00443956">
      <w:pPr>
        <w:pStyle w:val="210"/>
        <w:spacing w:line="240" w:lineRule="auto"/>
        <w:rPr>
          <w:rFonts w:asciiTheme="minorHAnsi" w:eastAsia="Microsoft JhengHei Light" w:hAnsiTheme="minorHAnsi" w:cstheme="minorHAnsi"/>
          <w:noProof/>
          <w:sz w:val="40"/>
          <w:szCs w:val="40"/>
          <w:lang w:eastAsia="zh-TW"/>
        </w:rPr>
      </w:pPr>
      <w:r w:rsidRPr="002C3EFF">
        <w:rPr>
          <w:rFonts w:asciiTheme="minorHAnsi" w:eastAsia="Microsoft JhengHei Light" w:hAnsiTheme="minorHAnsi" w:cstheme="minorHAnsi"/>
          <w:noProof/>
          <w:sz w:val="40"/>
          <w:szCs w:val="40"/>
          <w:lang w:eastAsia="zh-TW"/>
        </w:rPr>
        <w:t>20230413 V0.1.0</w:t>
      </w:r>
    </w:p>
    <w:sdt>
      <w:sdtPr>
        <w:rPr>
          <w:rFonts w:asciiTheme="minorHAnsi" w:hAnsiTheme="minorHAnsi" w:cstheme="minorHAnsi"/>
          <w:b w:val="0"/>
          <w:szCs w:val="24"/>
          <w:lang w:val="zh-TW" w:eastAsia="zh-TW"/>
        </w:rPr>
        <w:id w:val="-448391809"/>
        <w:docPartObj>
          <w:docPartGallery w:val="Table of Contents"/>
          <w:docPartUnique/>
        </w:docPartObj>
      </w:sdtPr>
      <w:sdtEndPr>
        <w:rPr>
          <w:lang w:eastAsia="zh-CN"/>
        </w:rPr>
      </w:sdtEndPr>
      <w:sdtContent>
        <w:p w14:paraId="2547B317" w14:textId="1B03DD5E" w:rsidR="007D70F3" w:rsidRPr="002C3EFF" w:rsidRDefault="00EA2A9B" w:rsidP="00443956">
          <w:pPr>
            <w:pStyle w:val="affffd"/>
            <w:spacing w:line="240" w:lineRule="auto"/>
            <w:jc w:val="center"/>
            <w:rPr>
              <w:rFonts w:asciiTheme="minorHAnsi" w:hAnsiTheme="minorHAnsi" w:cstheme="minorHAnsi"/>
              <w:b w:val="0"/>
            </w:rPr>
          </w:pPr>
          <w:r w:rsidRPr="002C3EFF">
            <w:rPr>
              <w:rFonts w:asciiTheme="minorHAnsi" w:hAnsiTheme="minorHAnsi" w:cstheme="minorHAnsi"/>
              <w:b w:val="0"/>
              <w:lang w:val="zh-TW" w:eastAsia="zh-TW"/>
            </w:rPr>
            <w:t>目錄</w:t>
          </w:r>
        </w:p>
        <w:p w14:paraId="58116E72" w14:textId="28DA62CB" w:rsidR="00443956" w:rsidRPr="002C3EFF" w:rsidRDefault="007D70F3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r w:rsidRPr="002C3EFF">
            <w:rPr>
              <w:rFonts w:asciiTheme="minorHAnsi" w:hAnsiTheme="minorHAnsi" w:cstheme="minorHAnsi"/>
            </w:rPr>
            <w:fldChar w:fldCharType="begin"/>
          </w:r>
          <w:r w:rsidRPr="002C3EFF">
            <w:rPr>
              <w:rFonts w:asciiTheme="minorHAnsi" w:hAnsiTheme="minorHAnsi" w:cstheme="minorHAnsi"/>
            </w:rPr>
            <w:instrText xml:space="preserve"> TOC \o "1-3" \h \z \u </w:instrText>
          </w:r>
          <w:r w:rsidRPr="002C3EFF">
            <w:rPr>
              <w:rFonts w:asciiTheme="minorHAnsi" w:hAnsiTheme="minorHAnsi" w:cstheme="minorHAnsi"/>
            </w:rPr>
            <w:fldChar w:fldCharType="separate"/>
          </w:r>
          <w:hyperlink w:anchor="_Toc132287413" w:history="1">
            <w:r w:rsidR="00443956"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1</w:t>
            </w:r>
            <w:r w:rsidR="00443956"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="00443956"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前言</w:t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_Toc132287413 \h </w:instrText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43956"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C6F92F" w14:textId="4F809ADC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14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2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軟體環境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_Toc132287414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F525DE2" w14:textId="0E5345DF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15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硬體要求：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_Toc132287415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5E890D4" w14:textId="6DC3E598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16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軟體要求：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_Toc132287416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08D3E2" w14:textId="25FA7823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17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3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組織架構摘述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_Toc132287417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B547C9" w14:textId="1EB5D9AE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18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FHIR Server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_Toc132287418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8FDD30" w14:textId="2FE77636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19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FHIR Portal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_Toc132287419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2534F5" w14:textId="21D17DED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0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FHIR API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_Toc132287420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6D6F86" w14:textId="6D98B7D9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1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4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安裝指南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_Toc132287421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5C3D52" w14:textId="6F041189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2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系統需求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_Toc132287422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A9643C" w14:textId="58345CB9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3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安裝步驟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_Toc132287423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77056C" w14:textId="47E8EA52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4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創建容器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_Toc132287424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17DFD7" w14:textId="61C7FEBF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5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5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操作描述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_Toc132287425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F3329D" w14:textId="7E6125BF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6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使用者區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_Toc132287426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E9A65F" w14:textId="57EACCEA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7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FHIR Portal</w:t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使用說明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_Toc132287427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A075BD" w14:textId="6A185203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8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FHIR Portal</w:t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使用者權限管理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_Toc132287428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D18470" w14:textId="003CE329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29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軟體工程師區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_Toc132287429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D2A00A" w14:textId="3A941541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0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 xml:space="preserve">FHIR API </w:t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使用說明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_Toc132287430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529A4B" w14:textId="51915F2B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1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FHIR Server</w:t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使用說明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_Toc132287431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F5F00E" w14:textId="5581FD4D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2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6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疑難排除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_Toc132287432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074DDD" w14:textId="3429CD3F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3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系統工程師區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_Toc132287433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42C5AA" w14:textId="668A9FDA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4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7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維護與管理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_Toc132287434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A5F54F" w14:textId="0E1DDD90" w:rsidR="00443956" w:rsidRPr="002C3EFF" w:rsidRDefault="00443956" w:rsidP="00443956">
          <w:pPr>
            <w:pStyle w:val="2c"/>
            <w:spacing w:line="240" w:lineRule="auto"/>
            <w:ind w:right="240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5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系統工程師區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_Toc132287435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C09669" w14:textId="32169446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6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平時維護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_Toc132287436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573B9F" w14:textId="31365508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7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重新啟動服務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_Toc132287437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9717CF" w14:textId="2ECA9D72" w:rsidR="00443956" w:rsidRPr="002C3EFF" w:rsidRDefault="00443956" w:rsidP="00443956">
          <w:pPr>
            <w:pStyle w:val="3a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8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更新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_Toc132287438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7919E5" w14:textId="768851F7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39" w:history="1"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8</w:t>
            </w:r>
            <w:r w:rsidRPr="002C3EFF">
              <w:rPr>
                <w:rFonts w:asciiTheme="minorHAnsi" w:eastAsiaTheme="minorEastAsia" w:hAnsiTheme="minorHAnsi" w:cstheme="minorHAnsi"/>
                <w:noProof/>
                <w:kern w:val="2"/>
                <w:szCs w:val="22"/>
                <w:lang w:eastAsia="zh-TW"/>
              </w:rPr>
              <w:tab/>
            </w:r>
            <w:r w:rsidRPr="002C3EFF">
              <w:rPr>
                <w:rStyle w:val="afffff"/>
                <w:rFonts w:asciiTheme="minorHAnsi" w:hAnsiTheme="minorHAnsi" w:cstheme="minorHAnsi"/>
                <w:noProof/>
                <w:lang w:eastAsia="zh-TW"/>
              </w:rPr>
              <w:t>附錄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_Toc132287439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E33ACA" w14:textId="08C27CBA" w:rsidR="00443956" w:rsidRPr="002C3EFF" w:rsidRDefault="00443956" w:rsidP="00443956">
          <w:pPr>
            <w:pStyle w:val="13"/>
            <w:spacing w:line="240" w:lineRule="auto"/>
            <w:rPr>
              <w:rFonts w:asciiTheme="minorHAnsi" w:eastAsiaTheme="minorEastAsia" w:hAnsiTheme="minorHAnsi" w:cstheme="minorHAnsi"/>
              <w:noProof/>
              <w:kern w:val="2"/>
              <w:szCs w:val="22"/>
              <w:lang w:eastAsia="zh-TW"/>
            </w:rPr>
          </w:pPr>
          <w:hyperlink w:anchor="_Toc132287440" w:history="1">
            <w:r w:rsidRPr="002C3EFF">
              <w:rPr>
                <w:rStyle w:val="afffff"/>
                <w:rFonts w:asciiTheme="minorHAnsi" w:hAnsiTheme="minorHAnsi" w:cstheme="minorHAnsi"/>
                <w:noProof/>
                <w:lang w:val="zh-TW" w:eastAsia="zh-TW" w:bidi="zh-TW"/>
              </w:rPr>
              <w:t>參考資料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instrText xml:space="preserve"> PAGEREF _Toc132287440 \h </w:instrTex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Pr="002C3E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AE3E24" w14:textId="25530DA2" w:rsidR="007D70F3" w:rsidRPr="002C3EFF" w:rsidRDefault="007D70F3" w:rsidP="00443956">
          <w:pPr>
            <w:spacing w:line="240" w:lineRule="auto"/>
            <w:rPr>
              <w:rFonts w:asciiTheme="minorHAnsi" w:hAnsiTheme="minorHAnsi" w:cstheme="minorHAnsi"/>
            </w:rPr>
          </w:pPr>
          <w:r w:rsidRPr="002C3EFF">
            <w:rPr>
              <w:rFonts w:asciiTheme="minorHAnsi" w:hAnsiTheme="minorHAnsi" w:cstheme="minorHAnsi"/>
              <w:lang w:val="zh-TW"/>
            </w:rPr>
            <w:fldChar w:fldCharType="end"/>
          </w:r>
        </w:p>
      </w:sdtContent>
    </w:sdt>
    <w:p w14:paraId="058B2A66" w14:textId="4386EE63" w:rsidR="00E81978" w:rsidRPr="002C3EFF" w:rsidRDefault="00A0139E" w:rsidP="00443956">
      <w:pPr>
        <w:pStyle w:val="a5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noProof/>
          <w:lang w:eastAsia="zh-TW"/>
        </w:rPr>
      </w:pPr>
      <w:bookmarkStart w:id="0" w:name="_Toc132287413"/>
      <w:r w:rsidRPr="002C3EFF">
        <w:rPr>
          <w:rFonts w:asciiTheme="minorHAnsi" w:hAnsiTheme="minorHAnsi" w:cstheme="minorHAnsi"/>
          <w:noProof/>
          <w:lang w:eastAsia="zh-TW"/>
        </w:rPr>
        <w:lastRenderedPageBreak/>
        <w:t>前言</w:t>
      </w:r>
      <w:bookmarkEnd w:id="0"/>
    </w:p>
    <w:p w14:paraId="11D71C90" w14:textId="74FAFED7" w:rsidR="0000304C" w:rsidRPr="002C3EFF" w:rsidRDefault="00A0139E" w:rsidP="00443956">
      <w:pPr>
        <w:pStyle w:val="aa"/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本使用手冊旨在為使用者提供一個簡單易懂的指南，以</w:t>
      </w:r>
      <w:r w:rsidR="0000304C" w:rsidRPr="002C3EFF">
        <w:rPr>
          <w:rFonts w:asciiTheme="minorHAnsi" w:hAnsiTheme="minorHAnsi" w:cstheme="minorHAnsi"/>
          <w:noProof/>
          <w:lang w:eastAsia="zh-TW"/>
        </w:rPr>
        <w:t>WIA FHIR API</w:t>
      </w:r>
      <w:r w:rsidRPr="002C3EFF">
        <w:rPr>
          <w:rFonts w:asciiTheme="minorHAnsi" w:hAnsiTheme="minorHAnsi" w:cstheme="minorHAnsi"/>
          <w:noProof/>
          <w:lang w:eastAsia="zh-TW"/>
        </w:rPr>
        <w:t>使用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進行醫療數據管理。</w:t>
      </w: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是一個開放式的應用程序介面（</w:t>
      </w:r>
      <w:r w:rsidRPr="002C3EFF">
        <w:rPr>
          <w:rFonts w:asciiTheme="minorHAnsi" w:hAnsiTheme="minorHAnsi" w:cstheme="minorHAnsi"/>
          <w:noProof/>
          <w:lang w:eastAsia="zh-TW"/>
        </w:rPr>
        <w:t>API</w:t>
      </w:r>
      <w:r w:rsidRPr="002C3EFF">
        <w:rPr>
          <w:rFonts w:asciiTheme="minorHAnsi" w:hAnsiTheme="minorHAnsi" w:cstheme="minorHAnsi"/>
          <w:noProof/>
          <w:lang w:eastAsia="zh-TW"/>
        </w:rPr>
        <w:t>），可用於存儲、查詢和共享醫療數據。</w:t>
      </w:r>
    </w:p>
    <w:p w14:paraId="04A2BE64" w14:textId="77777777" w:rsidR="0000304C" w:rsidRPr="002C3EFF" w:rsidRDefault="0000304C" w:rsidP="00443956">
      <w:pPr>
        <w:pStyle w:val="aa"/>
        <w:spacing w:line="240" w:lineRule="auto"/>
        <w:rPr>
          <w:rFonts w:asciiTheme="minorHAnsi" w:hAnsiTheme="minorHAnsi" w:cstheme="minorHAnsi"/>
          <w:noProof/>
          <w:lang w:eastAsia="zh-TW"/>
        </w:rPr>
      </w:pPr>
    </w:p>
    <w:p w14:paraId="40AEF799" w14:textId="5C413605" w:rsidR="0000304C" w:rsidRPr="002C3EFF" w:rsidRDefault="00A0139E" w:rsidP="00443956">
      <w:pPr>
        <w:pStyle w:val="aa"/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本文將介紹如何設置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</w:t>
      </w:r>
      <w:r w:rsidR="0000304C" w:rsidRPr="002C3EFF">
        <w:rPr>
          <w:rFonts w:asciiTheme="minorHAnsi" w:hAnsiTheme="minorHAnsi" w:cstheme="minorHAnsi"/>
          <w:noProof/>
          <w:lang w:eastAsia="zh-TW"/>
        </w:rPr>
        <w:t xml:space="preserve">FHIR Portal </w:t>
      </w:r>
      <w:r w:rsidR="0000304C" w:rsidRPr="002C3EFF">
        <w:rPr>
          <w:rFonts w:asciiTheme="minorHAnsi" w:hAnsiTheme="minorHAnsi" w:cstheme="minorHAnsi"/>
          <w:noProof/>
          <w:lang w:eastAsia="zh-TW"/>
        </w:rPr>
        <w:t>、</w:t>
      </w: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>erver</w:t>
      </w:r>
      <w:r w:rsidRPr="002C3EFF">
        <w:rPr>
          <w:rFonts w:asciiTheme="minorHAnsi" w:hAnsiTheme="minorHAnsi" w:cstheme="minorHAnsi"/>
          <w:noProof/>
          <w:lang w:eastAsia="zh-TW"/>
        </w:rPr>
        <w:t>以及如何使用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中的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API </w:t>
      </w:r>
      <w:r w:rsidRPr="002C3EFF">
        <w:rPr>
          <w:rFonts w:asciiTheme="minorHAnsi" w:hAnsiTheme="minorHAnsi" w:cstheme="minorHAnsi"/>
          <w:noProof/>
          <w:lang w:eastAsia="zh-TW"/>
        </w:rPr>
        <w:t>進行查詢、新增、修改和刪除操作。此外，本文還將討論如何</w:t>
      </w:r>
      <w:r w:rsidR="0000304C" w:rsidRPr="002C3EFF">
        <w:rPr>
          <w:rFonts w:asciiTheme="minorHAnsi" w:hAnsiTheme="minorHAnsi" w:cstheme="minorHAnsi"/>
          <w:noProof/>
          <w:lang w:eastAsia="zh-TW"/>
        </w:rPr>
        <w:t>使用</w:t>
      </w:r>
      <w:r w:rsidR="0000304C" w:rsidRPr="002C3EFF">
        <w:rPr>
          <w:rFonts w:asciiTheme="minorHAnsi" w:hAnsiTheme="minorHAnsi" w:cstheme="minorHAnsi"/>
          <w:noProof/>
          <w:lang w:eastAsia="zh-TW"/>
        </w:rPr>
        <w:t>FHIR Portal</w:t>
      </w:r>
      <w:r w:rsidRPr="002C3EFF">
        <w:rPr>
          <w:rFonts w:asciiTheme="minorHAnsi" w:hAnsiTheme="minorHAnsi" w:cstheme="minorHAnsi"/>
          <w:noProof/>
          <w:lang w:eastAsia="zh-TW"/>
        </w:rPr>
        <w:t>進行權限管理，以保障數據安全。</w:t>
      </w:r>
    </w:p>
    <w:p w14:paraId="16D3111E" w14:textId="58B5B7D8" w:rsidR="00E81978" w:rsidRPr="002C3EFF" w:rsidRDefault="00F31F49" w:rsidP="00443956">
      <w:pPr>
        <w:pStyle w:val="a5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noProof/>
          <w:lang w:eastAsia="zh-TW"/>
        </w:rPr>
      </w:pPr>
      <w:bookmarkStart w:id="1" w:name="_Toc132287414"/>
      <w:r w:rsidRPr="002C3EFF">
        <w:rPr>
          <w:rFonts w:asciiTheme="minorHAnsi" w:hAnsiTheme="minorHAnsi" w:cstheme="minorHAnsi"/>
          <w:noProof/>
          <w:lang w:eastAsia="zh-TW"/>
        </w:rPr>
        <w:lastRenderedPageBreak/>
        <w:t>軟體環境</w:t>
      </w:r>
      <w:bookmarkEnd w:id="1"/>
    </w:p>
    <w:p w14:paraId="68638E22" w14:textId="0065FB41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在開始安裝和使用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4E56E1" w:rsidRPr="002C3EFF">
        <w:rPr>
          <w:rFonts w:asciiTheme="minorHAnsi" w:hAnsiTheme="minorHAnsi" w:cstheme="minorHAnsi"/>
          <w:noProof/>
          <w:lang w:eastAsia="zh-TW"/>
        </w:rPr>
        <w:t>Portal</w:t>
      </w:r>
      <w:r w:rsidRPr="002C3EFF">
        <w:rPr>
          <w:rFonts w:asciiTheme="minorHAnsi" w:hAnsiTheme="minorHAnsi" w:cstheme="minorHAnsi"/>
          <w:noProof/>
          <w:lang w:eastAsia="zh-TW"/>
        </w:rPr>
        <w:t>軟體之前，必須先確認系統是否滿足以下要求：</w:t>
      </w:r>
    </w:p>
    <w:p w14:paraId="08426F64" w14:textId="17BBDF0C" w:rsidR="00011975" w:rsidRPr="002C3EFF" w:rsidRDefault="0001197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2" w:name="_Toc132287415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硬體要求：</w:t>
      </w:r>
      <w:bookmarkEnd w:id="2"/>
    </w:p>
    <w:p w14:paraId="77B80679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</w:p>
    <w:p w14:paraId="69DD442B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至少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8GB </w:t>
      </w:r>
      <w:r w:rsidRPr="002C3EFF">
        <w:rPr>
          <w:rFonts w:asciiTheme="minorHAnsi" w:hAnsiTheme="minorHAnsi" w:cstheme="minorHAnsi"/>
          <w:noProof/>
          <w:lang w:eastAsia="zh-TW"/>
        </w:rPr>
        <w:t>的記憶體</w:t>
      </w:r>
    </w:p>
    <w:p w14:paraId="688D1B55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至少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100GB </w:t>
      </w:r>
      <w:r w:rsidRPr="002C3EFF">
        <w:rPr>
          <w:rFonts w:asciiTheme="minorHAnsi" w:hAnsiTheme="minorHAnsi" w:cstheme="minorHAnsi"/>
          <w:noProof/>
          <w:lang w:eastAsia="zh-TW"/>
        </w:rPr>
        <w:t>的硬碟空間</w:t>
      </w:r>
    </w:p>
    <w:p w14:paraId="085E736F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Intel Core i5 </w:t>
      </w:r>
      <w:r w:rsidRPr="002C3EFF">
        <w:rPr>
          <w:rFonts w:asciiTheme="minorHAnsi" w:hAnsiTheme="minorHAnsi" w:cstheme="minorHAnsi"/>
          <w:noProof/>
          <w:lang w:eastAsia="zh-TW"/>
        </w:rPr>
        <w:t>以上的處理器</w:t>
      </w:r>
    </w:p>
    <w:p w14:paraId="2A7F1DDA" w14:textId="77777777" w:rsidR="00011975" w:rsidRPr="002C3EFF" w:rsidRDefault="0001197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3" w:name="_Toc132287416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軟體要求：</w:t>
      </w:r>
      <w:bookmarkEnd w:id="3"/>
    </w:p>
    <w:p w14:paraId="69A8F455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</w:p>
    <w:p w14:paraId="11B24D4E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操作系統：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</w:t>
      </w:r>
    </w:p>
    <w:p w14:paraId="004C5672" w14:textId="0043AD77" w:rsidR="00011975" w:rsidRPr="002C3EFF" w:rsidRDefault="004E56E1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ubuntu 18.04</w:t>
      </w:r>
      <w:r w:rsidR="00011975" w:rsidRPr="002C3EFF">
        <w:rPr>
          <w:rFonts w:asciiTheme="minorHAnsi" w:hAnsiTheme="minorHAnsi" w:cstheme="minorHAnsi"/>
          <w:noProof/>
          <w:lang w:eastAsia="zh-TW"/>
        </w:rPr>
        <w:t xml:space="preserve"> </w:t>
      </w:r>
      <w:r w:rsidR="00011975" w:rsidRPr="002C3EFF">
        <w:rPr>
          <w:rFonts w:asciiTheme="minorHAnsi" w:hAnsiTheme="minorHAnsi" w:cstheme="minorHAnsi"/>
          <w:noProof/>
          <w:lang w:eastAsia="zh-TW"/>
        </w:rPr>
        <w:t>以上版本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</w:t>
      </w:r>
      <w:r w:rsidRPr="002C3EFF">
        <w:rPr>
          <w:rFonts w:asciiTheme="minorHAnsi" w:hAnsiTheme="minorHAnsi" w:cstheme="minorHAnsi"/>
          <w:noProof/>
          <w:lang w:eastAsia="zh-TW"/>
        </w:rPr>
        <w:t>或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CentOS  7-2009</w:t>
      </w:r>
      <w:r w:rsidRPr="002C3EFF">
        <w:rPr>
          <w:rFonts w:asciiTheme="minorHAnsi" w:hAnsiTheme="minorHAnsi" w:cstheme="minorHAnsi"/>
          <w:noProof/>
          <w:lang w:eastAsia="zh-TW"/>
        </w:rPr>
        <w:t>以上版本</w:t>
      </w:r>
    </w:p>
    <w:p w14:paraId="602BD409" w14:textId="49B8B593" w:rsidR="004E56E1" w:rsidRPr="002C3EFF" w:rsidRDefault="004E56E1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Docker Engine 23.0 </w:t>
      </w:r>
      <w:r w:rsidRPr="002C3EFF">
        <w:rPr>
          <w:rFonts w:asciiTheme="minorHAnsi" w:hAnsiTheme="minorHAnsi" w:cstheme="minorHAnsi"/>
          <w:noProof/>
          <w:lang w:eastAsia="zh-TW"/>
        </w:rPr>
        <w:t>以上版本</w:t>
      </w:r>
    </w:p>
    <w:p w14:paraId="0B9D143B" w14:textId="4A612347" w:rsidR="00BA7CB2" w:rsidRPr="002C3EFF" w:rsidRDefault="004E56E1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Docker Compose</w:t>
      </w:r>
      <w:r w:rsidR="00BA7CB2" w:rsidRPr="002C3EFF">
        <w:rPr>
          <w:rFonts w:asciiTheme="minorHAnsi" w:hAnsiTheme="minorHAnsi" w:cstheme="minorHAnsi"/>
          <w:noProof/>
          <w:lang w:eastAsia="zh-TW"/>
        </w:rPr>
        <w:t xml:space="preserve"> 2.14 </w:t>
      </w:r>
      <w:r w:rsidR="00011975" w:rsidRPr="002C3EFF">
        <w:rPr>
          <w:rFonts w:asciiTheme="minorHAnsi" w:hAnsiTheme="minorHAnsi" w:cstheme="minorHAnsi"/>
          <w:noProof/>
          <w:lang w:eastAsia="zh-TW"/>
        </w:rPr>
        <w:t>以上版本</w:t>
      </w:r>
    </w:p>
    <w:p w14:paraId="0B9341D3" w14:textId="77777777" w:rsidR="00BA7CB2" w:rsidRPr="002C3EFF" w:rsidRDefault="00BA7CB2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br w:type="page"/>
      </w:r>
    </w:p>
    <w:p w14:paraId="6C05F7CE" w14:textId="534FFCCC" w:rsidR="00E81978" w:rsidRPr="002C3EFF" w:rsidRDefault="00BA7CB2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4" w:name="_Toc132287417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lastRenderedPageBreak/>
        <w:t>組織架構摘述</w:t>
      </w:r>
      <w:bookmarkEnd w:id="4"/>
    </w:p>
    <w:p w14:paraId="3C007B78" w14:textId="4698A9AF" w:rsidR="00E81978" w:rsidRPr="002C3EFF" w:rsidRDefault="00BA7CB2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="00922BBD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遵循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RESTful </w:t>
      </w:r>
      <w:r w:rsidRPr="002C3EFF">
        <w:rPr>
          <w:rFonts w:asciiTheme="minorHAnsi" w:hAnsiTheme="minorHAnsi" w:cstheme="minorHAnsi"/>
          <w:noProof/>
          <w:lang w:eastAsia="zh-TW"/>
        </w:rPr>
        <w:t>架構，可以通過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HTTP </w:t>
      </w:r>
      <w:r w:rsidRPr="002C3EFF">
        <w:rPr>
          <w:rFonts w:asciiTheme="minorHAnsi" w:hAnsiTheme="minorHAnsi" w:cstheme="minorHAnsi"/>
          <w:noProof/>
          <w:lang w:eastAsia="zh-TW"/>
        </w:rPr>
        <w:t>協議進行訪問。以下是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922BBD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的組織架構：</w:t>
      </w:r>
    </w:p>
    <w:p w14:paraId="798D7824" w14:textId="739C6CF9" w:rsidR="00E81978" w:rsidRPr="002C3EFF" w:rsidRDefault="00637BE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5" w:name="_Toc132287418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 xml:space="preserve">FHIR </w:t>
      </w:r>
      <w:r w:rsidR="00C72C07"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S</w:t>
      </w:r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erver</w:t>
      </w:r>
      <w:bookmarkEnd w:id="5"/>
    </w:p>
    <w:p w14:paraId="0CD999CD" w14:textId="77777777" w:rsidR="00637BE5" w:rsidRPr="002C3EFF" w:rsidRDefault="00637BE5" w:rsidP="00443956">
      <w:pPr>
        <w:pStyle w:val="aa"/>
        <w:spacing w:line="240" w:lineRule="auto"/>
        <w:ind w:firstLine="720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FHIR server </w:t>
      </w:r>
      <w:r w:rsidRPr="002C3EFF">
        <w:rPr>
          <w:rFonts w:asciiTheme="minorHAnsi" w:hAnsiTheme="minorHAnsi" w:cstheme="minorHAnsi"/>
          <w:noProof/>
          <w:lang w:eastAsia="zh-TW"/>
        </w:rPr>
        <w:t>中的數據存儲在資源中。</w:t>
      </w: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Pr="002C3EFF">
        <w:rPr>
          <w:rFonts w:asciiTheme="minorHAnsi" w:hAnsiTheme="minorHAnsi" w:cstheme="minorHAnsi"/>
          <w:noProof/>
          <w:lang w:eastAsia="zh-TW"/>
        </w:rPr>
        <w:t>資源是一個結構化的數據單元，描述了特定類型的醫療數據，例如病人、病歷等。每個資源都具有唯一的識別符，可通過該識別符進行訪問。</w:t>
      </w:r>
    </w:p>
    <w:p w14:paraId="4BD33D13" w14:textId="1489BF44" w:rsidR="00637BE5" w:rsidRPr="002C3EFF" w:rsidRDefault="00637BE5" w:rsidP="00443956">
      <w:pPr>
        <w:pStyle w:val="aa"/>
        <w:spacing w:line="240" w:lineRule="auto"/>
        <w:ind w:firstLine="72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FHIR server </w:t>
      </w:r>
      <w:r w:rsidRPr="002C3EFF">
        <w:rPr>
          <w:rFonts w:asciiTheme="minorHAnsi" w:hAnsiTheme="minorHAnsi" w:cstheme="minorHAnsi"/>
          <w:lang w:eastAsia="zh-TW"/>
        </w:rPr>
        <w:t>提供了一組</w:t>
      </w:r>
      <w:r w:rsidRPr="002C3EFF">
        <w:rPr>
          <w:rFonts w:asciiTheme="minorHAnsi" w:hAnsiTheme="minorHAnsi" w:cstheme="minorHAnsi"/>
          <w:lang w:eastAsia="zh-TW"/>
        </w:rPr>
        <w:t xml:space="preserve"> API</w:t>
      </w:r>
      <w:r w:rsidRPr="002C3EFF">
        <w:rPr>
          <w:rFonts w:asciiTheme="minorHAnsi" w:hAnsiTheme="minorHAnsi" w:cstheme="minorHAnsi"/>
          <w:lang w:eastAsia="zh-TW"/>
        </w:rPr>
        <w:t>，可用於訪問資源。這些</w:t>
      </w:r>
      <w:r w:rsidRPr="002C3EFF">
        <w:rPr>
          <w:rFonts w:asciiTheme="minorHAnsi" w:hAnsiTheme="minorHAnsi" w:cstheme="minorHAnsi"/>
          <w:lang w:eastAsia="zh-TW"/>
        </w:rPr>
        <w:t xml:space="preserve"> API </w:t>
      </w:r>
      <w:r w:rsidRPr="002C3EFF">
        <w:rPr>
          <w:rFonts w:asciiTheme="minorHAnsi" w:hAnsiTheme="minorHAnsi" w:cstheme="minorHAnsi"/>
          <w:lang w:eastAsia="zh-TW"/>
        </w:rPr>
        <w:t>遵循</w:t>
      </w:r>
      <w:r w:rsidRPr="002C3EFF">
        <w:rPr>
          <w:rFonts w:asciiTheme="minorHAnsi" w:hAnsiTheme="minorHAnsi" w:cstheme="minorHAnsi"/>
          <w:lang w:eastAsia="zh-TW"/>
        </w:rPr>
        <w:t xml:space="preserve"> RESTful </w:t>
      </w:r>
      <w:r w:rsidRPr="002C3EFF">
        <w:rPr>
          <w:rFonts w:asciiTheme="minorHAnsi" w:hAnsiTheme="minorHAnsi" w:cstheme="minorHAnsi"/>
          <w:lang w:eastAsia="zh-TW"/>
        </w:rPr>
        <w:t>設計，支持標準的</w:t>
      </w:r>
      <w:r w:rsidRPr="002C3EFF">
        <w:rPr>
          <w:rFonts w:asciiTheme="minorHAnsi" w:hAnsiTheme="minorHAnsi" w:cstheme="minorHAnsi"/>
          <w:lang w:eastAsia="zh-TW"/>
        </w:rPr>
        <w:t xml:space="preserve"> HTTP </w:t>
      </w:r>
      <w:r w:rsidRPr="002C3EFF">
        <w:rPr>
          <w:rFonts w:asciiTheme="minorHAnsi" w:hAnsiTheme="minorHAnsi" w:cstheme="minorHAnsi"/>
          <w:lang w:eastAsia="zh-TW"/>
        </w:rPr>
        <w:t>方法，包括</w:t>
      </w:r>
      <w:r w:rsidRPr="002C3EFF">
        <w:rPr>
          <w:rFonts w:asciiTheme="minorHAnsi" w:hAnsiTheme="minorHAnsi" w:cstheme="minorHAnsi"/>
          <w:lang w:eastAsia="zh-TW"/>
        </w:rPr>
        <w:t xml:space="preserve"> GET</w:t>
      </w:r>
      <w:r w:rsidRPr="002C3EFF">
        <w:rPr>
          <w:rFonts w:asciiTheme="minorHAnsi" w:hAnsiTheme="minorHAnsi" w:cstheme="minorHAnsi"/>
          <w:lang w:eastAsia="zh-TW"/>
        </w:rPr>
        <w:t>、</w:t>
      </w:r>
      <w:r w:rsidRPr="002C3EFF">
        <w:rPr>
          <w:rFonts w:asciiTheme="minorHAnsi" w:hAnsiTheme="minorHAnsi" w:cstheme="minorHAnsi"/>
          <w:lang w:eastAsia="zh-TW"/>
        </w:rPr>
        <w:t>POST</w:t>
      </w:r>
      <w:r w:rsidRPr="002C3EFF">
        <w:rPr>
          <w:rFonts w:asciiTheme="minorHAnsi" w:hAnsiTheme="minorHAnsi" w:cstheme="minorHAnsi"/>
          <w:lang w:eastAsia="zh-TW"/>
        </w:rPr>
        <w:t>、</w:t>
      </w:r>
      <w:r w:rsidRPr="002C3EFF">
        <w:rPr>
          <w:rFonts w:asciiTheme="minorHAnsi" w:hAnsiTheme="minorHAnsi" w:cstheme="minorHAnsi"/>
          <w:lang w:eastAsia="zh-TW"/>
        </w:rPr>
        <w:t xml:space="preserve">PUT </w:t>
      </w:r>
      <w:r w:rsidRPr="002C3EFF">
        <w:rPr>
          <w:rFonts w:asciiTheme="minorHAnsi" w:hAnsiTheme="minorHAnsi" w:cstheme="minorHAnsi"/>
          <w:lang w:eastAsia="zh-TW"/>
        </w:rPr>
        <w:t>和</w:t>
      </w:r>
      <w:r w:rsidRPr="002C3EFF">
        <w:rPr>
          <w:rFonts w:asciiTheme="minorHAnsi" w:hAnsiTheme="minorHAnsi" w:cstheme="minorHAnsi"/>
          <w:lang w:eastAsia="zh-TW"/>
        </w:rPr>
        <w:t xml:space="preserve"> DELETE</w:t>
      </w:r>
      <w:r w:rsidRPr="002C3EFF">
        <w:rPr>
          <w:rFonts w:asciiTheme="minorHAnsi" w:hAnsiTheme="minorHAnsi" w:cstheme="minorHAnsi"/>
          <w:lang w:eastAsia="zh-TW"/>
        </w:rPr>
        <w:t>。使用這些</w:t>
      </w:r>
      <w:r w:rsidRPr="002C3EFF">
        <w:rPr>
          <w:rFonts w:asciiTheme="minorHAnsi" w:hAnsiTheme="minorHAnsi" w:cstheme="minorHAnsi"/>
          <w:lang w:eastAsia="zh-TW"/>
        </w:rPr>
        <w:t xml:space="preserve"> API </w:t>
      </w:r>
      <w:r w:rsidRPr="002C3EFF">
        <w:rPr>
          <w:rFonts w:asciiTheme="minorHAnsi" w:hAnsiTheme="minorHAnsi" w:cstheme="minorHAnsi"/>
          <w:lang w:eastAsia="zh-TW"/>
        </w:rPr>
        <w:t>可以進行資源的查詢、新增、修改和刪除</w:t>
      </w:r>
    </w:p>
    <w:p w14:paraId="037B4370" w14:textId="77777777" w:rsidR="0059129E" w:rsidRPr="002C3EFF" w:rsidRDefault="0059129E" w:rsidP="00443956">
      <w:pPr>
        <w:pStyle w:val="aa"/>
        <w:spacing w:line="240" w:lineRule="auto"/>
        <w:ind w:firstLine="720"/>
        <w:rPr>
          <w:rFonts w:asciiTheme="minorHAnsi" w:hAnsiTheme="minorHAnsi" w:cstheme="minorHAnsi"/>
          <w:lang w:eastAsia="zh-TW"/>
        </w:rPr>
      </w:pPr>
    </w:p>
    <w:p w14:paraId="1C62E951" w14:textId="20AC5DF9" w:rsidR="00637BE5" w:rsidRPr="002C3EFF" w:rsidRDefault="00637BE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6" w:name="_Toc132287419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FHIR Portal</w:t>
      </w:r>
      <w:bookmarkEnd w:id="6"/>
    </w:p>
    <w:p w14:paraId="00D3CA2A" w14:textId="0C1C711C" w:rsidR="00637BE5" w:rsidRPr="002C3EFF" w:rsidRDefault="00637BE5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FHIR Portal</w:t>
      </w:r>
      <w:r w:rsidR="0059129E" w:rsidRPr="002C3EFF">
        <w:rPr>
          <w:rFonts w:asciiTheme="minorHAnsi" w:hAnsiTheme="minorHAnsi" w:cstheme="minorHAnsi"/>
          <w:lang w:eastAsia="zh-TW"/>
        </w:rPr>
        <w:t xml:space="preserve"> </w:t>
      </w:r>
      <w:r w:rsidR="0059129E" w:rsidRPr="002C3EFF">
        <w:rPr>
          <w:rFonts w:asciiTheme="minorHAnsi" w:hAnsiTheme="minorHAnsi" w:cstheme="minorHAnsi"/>
          <w:lang w:eastAsia="zh-TW"/>
        </w:rPr>
        <w:t>以</w:t>
      </w:r>
      <w:r w:rsidRPr="002C3EFF">
        <w:rPr>
          <w:rFonts w:asciiTheme="minorHAnsi" w:hAnsiTheme="minorHAnsi" w:cstheme="minorHAnsi"/>
          <w:lang w:eastAsia="zh-TW"/>
        </w:rPr>
        <w:t>Django</w:t>
      </w:r>
      <w:r w:rsidR="0059129E" w:rsidRPr="002C3EFF">
        <w:rPr>
          <w:rFonts w:asciiTheme="minorHAnsi" w:hAnsiTheme="minorHAnsi" w:cstheme="minorHAnsi"/>
          <w:lang w:eastAsia="zh-TW"/>
        </w:rPr>
        <w:t>開發，</w:t>
      </w:r>
      <w:r w:rsidR="0059129E"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是一個廣泛使用的</w:t>
      </w:r>
      <w:r w:rsidRPr="002C3EFF">
        <w:rPr>
          <w:rFonts w:asciiTheme="minorHAnsi" w:hAnsiTheme="minorHAnsi" w:cstheme="minorHAnsi"/>
          <w:lang w:eastAsia="zh-TW"/>
        </w:rPr>
        <w:t>Python Web</w:t>
      </w:r>
      <w:r w:rsidRPr="002C3EFF">
        <w:rPr>
          <w:rFonts w:asciiTheme="minorHAnsi" w:hAnsiTheme="minorHAnsi" w:cstheme="minorHAnsi"/>
          <w:lang w:eastAsia="zh-TW"/>
        </w:rPr>
        <w:t>框架，具有許多內置的功能和庫，其中包括強大的用戶權限管理。在</w:t>
      </w:r>
      <w:r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中，權限是由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和</w:t>
      </w:r>
      <w:r w:rsidRPr="002C3EFF">
        <w:rPr>
          <w:rFonts w:asciiTheme="minorHAnsi" w:hAnsiTheme="minorHAnsi" w:cstheme="minorHAnsi"/>
          <w:lang w:eastAsia="zh-TW"/>
        </w:rPr>
        <w:t>User</w:t>
      </w:r>
      <w:r w:rsidRPr="002C3EFF">
        <w:rPr>
          <w:rFonts w:asciiTheme="minorHAnsi" w:hAnsiTheme="minorHAnsi" w:cstheme="minorHAnsi"/>
          <w:lang w:eastAsia="zh-TW"/>
        </w:rPr>
        <w:t>構成的。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定義了不同的權限層級，而</w:t>
      </w:r>
      <w:r w:rsidRPr="002C3EFF">
        <w:rPr>
          <w:rFonts w:asciiTheme="minorHAnsi" w:hAnsiTheme="minorHAnsi" w:cstheme="minorHAnsi"/>
          <w:lang w:eastAsia="zh-TW"/>
        </w:rPr>
        <w:t>User</w:t>
      </w:r>
      <w:r w:rsidRPr="002C3EFF">
        <w:rPr>
          <w:rFonts w:asciiTheme="minorHAnsi" w:hAnsiTheme="minorHAnsi" w:cstheme="minorHAnsi"/>
          <w:lang w:eastAsia="zh-TW"/>
        </w:rPr>
        <w:t>則是用於註冊和管理用戶帳戶。</w:t>
      </w:r>
    </w:p>
    <w:p w14:paraId="3A2BFFFC" w14:textId="77777777" w:rsidR="0059129E" w:rsidRPr="002C3EFF" w:rsidRDefault="0059129E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0A0D9146" w14:textId="1370D8AF" w:rsidR="0059129E" w:rsidRPr="002C3EFF" w:rsidRDefault="0059129E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7" w:name="_Toc132287420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FHIR API</w:t>
      </w:r>
      <w:bookmarkEnd w:id="7"/>
    </w:p>
    <w:p w14:paraId="6B3577A1" w14:textId="36DF7F03" w:rsidR="0059129E" w:rsidRPr="002C3EFF" w:rsidRDefault="0059129E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FHIR API </w:t>
      </w:r>
      <w:r w:rsidRPr="002C3EFF">
        <w:rPr>
          <w:rFonts w:asciiTheme="minorHAnsi" w:hAnsiTheme="minorHAnsi" w:cstheme="minorHAnsi"/>
          <w:lang w:eastAsia="zh-TW"/>
        </w:rPr>
        <w:t>以</w:t>
      </w:r>
      <w:r w:rsidRPr="002C3EFF">
        <w:rPr>
          <w:rFonts w:asciiTheme="minorHAnsi" w:hAnsiTheme="minorHAnsi" w:cstheme="minorHAnsi"/>
          <w:lang w:eastAsia="zh-TW"/>
        </w:rPr>
        <w:t>Flask</w:t>
      </w:r>
      <w:r w:rsidRPr="002C3EFF">
        <w:rPr>
          <w:rFonts w:asciiTheme="minorHAnsi" w:hAnsiTheme="minorHAnsi" w:cstheme="minorHAnsi"/>
          <w:lang w:eastAsia="zh-TW"/>
        </w:rPr>
        <w:t>開發，</w:t>
      </w:r>
      <w:r w:rsidRPr="002C3EFF">
        <w:rPr>
          <w:rFonts w:asciiTheme="minorHAnsi" w:hAnsiTheme="minorHAnsi" w:cstheme="minorHAnsi"/>
          <w:lang w:eastAsia="zh-TW"/>
        </w:rPr>
        <w:t xml:space="preserve">Flask </w:t>
      </w:r>
      <w:r w:rsidRPr="002C3EFF">
        <w:rPr>
          <w:rFonts w:asciiTheme="minorHAnsi" w:hAnsiTheme="minorHAnsi" w:cstheme="minorHAnsi"/>
          <w:lang w:eastAsia="zh-TW"/>
        </w:rPr>
        <w:t>是一個</w:t>
      </w:r>
      <w:r w:rsidRPr="002C3EFF">
        <w:rPr>
          <w:rFonts w:asciiTheme="minorHAnsi" w:hAnsiTheme="minorHAnsi" w:cstheme="minorHAnsi"/>
          <w:lang w:eastAsia="zh-TW"/>
        </w:rPr>
        <w:t xml:space="preserve"> Python </w:t>
      </w:r>
      <w:r w:rsidRPr="002C3EFF">
        <w:rPr>
          <w:rFonts w:asciiTheme="minorHAnsi" w:hAnsiTheme="minorHAnsi" w:cstheme="minorHAnsi"/>
          <w:lang w:eastAsia="zh-TW"/>
        </w:rPr>
        <w:t>的</w:t>
      </w:r>
      <w:r w:rsidRPr="002C3EFF">
        <w:rPr>
          <w:rFonts w:asciiTheme="minorHAnsi" w:hAnsiTheme="minorHAnsi" w:cstheme="minorHAnsi"/>
          <w:lang w:eastAsia="zh-TW"/>
        </w:rPr>
        <w:t xml:space="preserve"> Web </w:t>
      </w:r>
      <w:r w:rsidRPr="002C3EFF">
        <w:rPr>
          <w:rFonts w:asciiTheme="minorHAnsi" w:hAnsiTheme="minorHAnsi" w:cstheme="minorHAnsi"/>
          <w:lang w:eastAsia="zh-TW"/>
        </w:rPr>
        <w:t>框架，主要提供醫院資訊室將</w:t>
      </w:r>
      <w:r w:rsidRPr="002C3EFF">
        <w:rPr>
          <w:rFonts w:asciiTheme="minorHAnsi" w:hAnsiTheme="minorHAnsi" w:cstheme="minorHAnsi"/>
          <w:lang w:eastAsia="zh-TW"/>
        </w:rPr>
        <w:t>HIS</w:t>
      </w:r>
      <w:r w:rsidRPr="002C3EFF">
        <w:rPr>
          <w:rFonts w:asciiTheme="minorHAnsi" w:hAnsiTheme="minorHAnsi" w:cstheme="minorHAnsi"/>
          <w:lang w:eastAsia="zh-TW"/>
        </w:rPr>
        <w:t>系統格式轉換成</w:t>
      </w:r>
      <w:r w:rsidRPr="002C3EFF">
        <w:rPr>
          <w:rFonts w:asciiTheme="minorHAnsi" w:hAnsiTheme="minorHAnsi" w:cstheme="minorHAnsi"/>
          <w:lang w:eastAsia="zh-TW"/>
        </w:rPr>
        <w:t>FHIR</w:t>
      </w:r>
      <w:r w:rsidRPr="002C3EFF">
        <w:rPr>
          <w:rFonts w:asciiTheme="minorHAnsi" w:hAnsiTheme="minorHAnsi" w:cstheme="minorHAnsi"/>
          <w:lang w:eastAsia="zh-TW"/>
        </w:rPr>
        <w:t>格式，存入</w:t>
      </w:r>
      <w:r w:rsidRPr="002C3EFF">
        <w:rPr>
          <w:rFonts w:asciiTheme="minorHAnsi" w:hAnsiTheme="minorHAnsi" w:cstheme="minorHAnsi"/>
          <w:noProof/>
          <w:lang w:eastAsia="zh-TW"/>
        </w:rPr>
        <w:t>FHIR server</w:t>
      </w:r>
      <w:r w:rsidRPr="002C3EFF">
        <w:rPr>
          <w:rFonts w:asciiTheme="minorHAnsi" w:hAnsiTheme="minorHAnsi" w:cstheme="minorHAnsi"/>
          <w:lang w:eastAsia="zh-TW"/>
        </w:rPr>
        <w:t>。</w:t>
      </w:r>
    </w:p>
    <w:p w14:paraId="0CBDB776" w14:textId="37186BBC" w:rsidR="0059129E" w:rsidRPr="002C3EFF" w:rsidRDefault="0059129E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6B39898E" w14:textId="3F1A26ED" w:rsidR="0059129E" w:rsidRPr="002C3EFF" w:rsidRDefault="0059129E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8" w:name="_Toc132287421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安裝指南</w:t>
      </w:r>
      <w:bookmarkEnd w:id="8"/>
    </w:p>
    <w:p w14:paraId="69542125" w14:textId="5B887A7B" w:rsidR="00F67EF7" w:rsidRPr="002C3EFF" w:rsidRDefault="00F67EF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本章節提供</w:t>
      </w:r>
      <w:r w:rsidRPr="002C3EFF">
        <w:rPr>
          <w:rFonts w:asciiTheme="minorHAnsi" w:hAnsiTheme="minorHAnsi" w:cstheme="minorHAnsi"/>
          <w:lang w:eastAsia="zh-TW"/>
        </w:rPr>
        <w:t xml:space="preserve"> FHIR Portal</w:t>
      </w:r>
      <w:r w:rsidRPr="002C3EFF">
        <w:rPr>
          <w:rFonts w:asciiTheme="minorHAnsi" w:hAnsiTheme="minorHAnsi" w:cstheme="minorHAnsi"/>
          <w:lang w:eastAsia="zh-TW"/>
        </w:rPr>
        <w:t>及相關程式安裝的指南，包括系統需求、安裝步驟和配置文件修改。</w:t>
      </w:r>
    </w:p>
    <w:p w14:paraId="556FA031" w14:textId="6A8331EF" w:rsidR="00C72C07" w:rsidRPr="002C3EFF" w:rsidRDefault="00C72C07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9" w:name="_Toc132287422"/>
      <w:r w:rsidRPr="002C3EFF">
        <w:rPr>
          <w:rFonts w:asciiTheme="minorHAnsi" w:hAnsiTheme="minorHAnsi" w:cstheme="minorHAnsi"/>
          <w:b w:val="0"/>
          <w:bCs w:val="0"/>
          <w:lang w:eastAsia="zh-TW"/>
        </w:rPr>
        <w:t>系統需求</w:t>
      </w:r>
      <w:bookmarkEnd w:id="9"/>
    </w:p>
    <w:p w14:paraId="4EE1CE1C" w14:textId="373B89E7" w:rsidR="00C72C07" w:rsidRPr="002C3EFF" w:rsidRDefault="00C72C0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FHIR Portal</w:t>
      </w:r>
      <w:r w:rsidRPr="002C3EFF">
        <w:rPr>
          <w:rFonts w:asciiTheme="minorHAnsi" w:hAnsiTheme="minorHAnsi" w:cstheme="minorHAnsi"/>
          <w:lang w:eastAsia="zh-TW"/>
        </w:rPr>
        <w:t>需要在以下系統環境中安裝和運行：</w:t>
      </w:r>
    </w:p>
    <w:p w14:paraId="47ACF724" w14:textId="77777777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64 </w:t>
      </w:r>
      <w:r w:rsidRPr="002C3EFF">
        <w:rPr>
          <w:rFonts w:asciiTheme="minorHAnsi" w:hAnsiTheme="minorHAnsi" w:cstheme="minorHAnsi"/>
          <w:lang w:eastAsia="zh-TW"/>
        </w:rPr>
        <w:t>位操作系統</w:t>
      </w:r>
    </w:p>
    <w:p w14:paraId="5191FA4B" w14:textId="40A220F8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至少</w:t>
      </w:r>
      <w:r w:rsidRPr="002C3EFF">
        <w:rPr>
          <w:rFonts w:asciiTheme="minorHAnsi" w:hAnsiTheme="minorHAnsi" w:cstheme="minorHAnsi"/>
          <w:lang w:eastAsia="zh-TW"/>
        </w:rPr>
        <w:t xml:space="preserve"> 8GB </w:t>
      </w:r>
      <w:r w:rsidRPr="002C3EFF">
        <w:rPr>
          <w:rFonts w:asciiTheme="minorHAnsi" w:hAnsiTheme="minorHAnsi" w:cstheme="minorHAnsi"/>
          <w:lang w:eastAsia="zh-TW"/>
        </w:rPr>
        <w:t>的</w:t>
      </w:r>
      <w:r w:rsidRPr="002C3EFF">
        <w:rPr>
          <w:rFonts w:asciiTheme="minorHAnsi" w:hAnsiTheme="minorHAnsi" w:cstheme="minorHAnsi"/>
          <w:lang w:eastAsia="zh-TW"/>
        </w:rPr>
        <w:t xml:space="preserve"> RAM</w:t>
      </w:r>
    </w:p>
    <w:p w14:paraId="683BDD65" w14:textId="373AB635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至少</w:t>
      </w:r>
      <w:r w:rsidRPr="002C3EFF">
        <w:rPr>
          <w:rFonts w:asciiTheme="minorHAnsi" w:hAnsiTheme="minorHAnsi" w:cstheme="minorHAnsi"/>
          <w:lang w:eastAsia="zh-TW"/>
        </w:rPr>
        <w:t xml:space="preserve"> 100GB </w:t>
      </w:r>
      <w:r w:rsidRPr="002C3EFF">
        <w:rPr>
          <w:rFonts w:asciiTheme="minorHAnsi" w:hAnsiTheme="minorHAnsi" w:cstheme="minorHAnsi"/>
          <w:lang w:eastAsia="zh-TW"/>
        </w:rPr>
        <w:t>的可用硬盤空間</w:t>
      </w:r>
    </w:p>
    <w:p w14:paraId="5BA956D6" w14:textId="77777777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Java SE 8 </w:t>
      </w:r>
      <w:r w:rsidRPr="002C3EFF">
        <w:rPr>
          <w:rFonts w:asciiTheme="minorHAnsi" w:hAnsiTheme="minorHAnsi" w:cstheme="minorHAnsi"/>
          <w:lang w:eastAsia="zh-TW"/>
        </w:rPr>
        <w:t>或以上版本</w:t>
      </w:r>
    </w:p>
    <w:p w14:paraId="0A754635" w14:textId="77777777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76F668A9" w14:textId="1DCFAC0F" w:rsidR="0059129E" w:rsidRPr="002C3EFF" w:rsidRDefault="00C72C07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0" w:name="_Toc132287423"/>
      <w:r w:rsidRPr="002C3EFF">
        <w:rPr>
          <w:rFonts w:asciiTheme="minorHAnsi" w:hAnsiTheme="minorHAnsi" w:cstheme="minorHAnsi"/>
          <w:b w:val="0"/>
          <w:bCs w:val="0"/>
          <w:lang w:eastAsia="zh-TW"/>
        </w:rPr>
        <w:t>安裝步驟</w:t>
      </w:r>
      <w:bookmarkEnd w:id="10"/>
    </w:p>
    <w:p w14:paraId="7C9B1EF8" w14:textId="7777777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下載並安裝</w:t>
      </w:r>
      <w:r w:rsidRPr="002C3EFF">
        <w:rPr>
          <w:rFonts w:asciiTheme="minorHAnsi" w:hAnsiTheme="minorHAnsi" w:cstheme="minorHAnsi"/>
          <w:lang w:eastAsia="zh-TW"/>
        </w:rPr>
        <w:t xml:space="preserve"> Docker</w:t>
      </w:r>
      <w:r w:rsidRPr="002C3EFF">
        <w:rPr>
          <w:rFonts w:asciiTheme="minorHAnsi" w:hAnsiTheme="minorHAnsi" w:cstheme="minorHAnsi"/>
          <w:lang w:eastAsia="zh-TW"/>
        </w:rPr>
        <w:t>：在</w:t>
      </w:r>
      <w:r w:rsidRPr="002C3EFF">
        <w:rPr>
          <w:rFonts w:asciiTheme="minorHAnsi" w:hAnsiTheme="minorHAnsi" w:cstheme="minorHAnsi"/>
          <w:lang w:eastAsia="zh-TW"/>
        </w:rPr>
        <w:t xml:space="preserve"> Docker </w:t>
      </w:r>
      <w:r w:rsidRPr="002C3EFF">
        <w:rPr>
          <w:rFonts w:asciiTheme="minorHAnsi" w:hAnsiTheme="minorHAnsi" w:cstheme="minorHAnsi"/>
          <w:lang w:eastAsia="zh-TW"/>
        </w:rPr>
        <w:t>官方網站</w:t>
      </w:r>
      <w:proofErr w:type="gramStart"/>
      <w:r w:rsidRPr="002C3EFF">
        <w:rPr>
          <w:rFonts w:asciiTheme="minorHAnsi" w:hAnsiTheme="minorHAnsi" w:cstheme="minorHAnsi"/>
          <w:lang w:eastAsia="zh-TW"/>
        </w:rPr>
        <w:t>（</w:t>
      </w:r>
      <w:proofErr w:type="gramEnd"/>
      <w:r w:rsidRPr="002C3EFF">
        <w:rPr>
          <w:rFonts w:asciiTheme="minorHAnsi" w:hAnsiTheme="minorHAnsi" w:cstheme="minorHAnsi"/>
          <w:lang w:eastAsia="zh-TW"/>
        </w:rPr>
        <w:t>https://www.docker.com/get-started</w:t>
      </w:r>
      <w:proofErr w:type="gramStart"/>
      <w:r w:rsidRPr="002C3EFF">
        <w:rPr>
          <w:rFonts w:asciiTheme="minorHAnsi" w:hAnsiTheme="minorHAnsi" w:cstheme="minorHAnsi"/>
          <w:lang w:eastAsia="zh-TW"/>
        </w:rPr>
        <w:t>）</w:t>
      </w:r>
      <w:proofErr w:type="gramEnd"/>
      <w:r w:rsidRPr="002C3EFF">
        <w:rPr>
          <w:rFonts w:asciiTheme="minorHAnsi" w:hAnsiTheme="minorHAnsi" w:cstheme="minorHAnsi"/>
          <w:lang w:eastAsia="zh-TW"/>
        </w:rPr>
        <w:t>下載符合您作業系統的版本，並按照安裝程序進行安裝。</w:t>
      </w:r>
    </w:p>
    <w:p w14:paraId="44273FAA" w14:textId="7777777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4F78A70" w14:textId="77777777" w:rsidR="00F82579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下載</w:t>
      </w:r>
      <w:r w:rsidRPr="002C3EFF">
        <w:rPr>
          <w:rFonts w:asciiTheme="minorHAnsi" w:hAnsiTheme="minorHAnsi" w:cstheme="minorHAnsi"/>
          <w:lang w:eastAsia="zh-TW"/>
        </w:rPr>
        <w:t xml:space="preserve"> FHIR server </w:t>
      </w:r>
      <w:r w:rsidRPr="002C3EFF">
        <w:rPr>
          <w:rFonts w:asciiTheme="minorHAnsi" w:hAnsiTheme="minorHAnsi" w:cstheme="minorHAnsi"/>
          <w:lang w:eastAsia="zh-TW"/>
        </w:rPr>
        <w:t>鏡像檔：在</w:t>
      </w:r>
      <w:r w:rsidRPr="002C3EFF">
        <w:rPr>
          <w:rFonts w:asciiTheme="minorHAnsi" w:hAnsiTheme="minorHAnsi" w:cstheme="minorHAnsi"/>
          <w:lang w:eastAsia="zh-TW"/>
        </w:rPr>
        <w:t xml:space="preserve"> Docker hub</w:t>
      </w:r>
      <w:proofErr w:type="gramStart"/>
      <w:r w:rsidRPr="002C3EFF">
        <w:rPr>
          <w:rFonts w:asciiTheme="minorHAnsi" w:hAnsiTheme="minorHAnsi" w:cstheme="minorHAnsi"/>
          <w:lang w:eastAsia="zh-TW"/>
        </w:rPr>
        <w:t>（</w:t>
      </w:r>
      <w:proofErr w:type="gramEnd"/>
      <w:r w:rsidRPr="002C3EFF">
        <w:rPr>
          <w:rFonts w:asciiTheme="minorHAnsi" w:hAnsiTheme="minorHAnsi" w:cstheme="minorHAnsi"/>
          <w:lang w:eastAsia="zh-TW"/>
        </w:rPr>
        <w:t>https://hub.docker.com/r/hapi/fhir-uis</w:t>
      </w:r>
      <w:proofErr w:type="gramStart"/>
      <w:r w:rsidRPr="002C3EFF">
        <w:rPr>
          <w:rFonts w:asciiTheme="minorHAnsi" w:hAnsiTheme="minorHAnsi" w:cstheme="minorHAnsi"/>
          <w:lang w:eastAsia="zh-TW"/>
        </w:rPr>
        <w:t>）</w:t>
      </w:r>
      <w:proofErr w:type="gramEnd"/>
      <w:r w:rsidRPr="002C3EFF">
        <w:rPr>
          <w:rFonts w:asciiTheme="minorHAnsi" w:hAnsiTheme="minorHAnsi" w:cstheme="minorHAnsi"/>
          <w:lang w:eastAsia="zh-TW"/>
        </w:rPr>
        <w:t>上下載最新版本的</w:t>
      </w:r>
      <w:r w:rsidRPr="002C3EFF">
        <w:rPr>
          <w:rFonts w:asciiTheme="minorHAnsi" w:hAnsiTheme="minorHAnsi" w:cstheme="minorHAnsi"/>
          <w:lang w:eastAsia="zh-TW"/>
        </w:rPr>
        <w:t xml:space="preserve"> FHIR server </w:t>
      </w:r>
      <w:r w:rsidRPr="002C3EFF">
        <w:rPr>
          <w:rFonts w:asciiTheme="minorHAnsi" w:hAnsiTheme="minorHAnsi" w:cstheme="minorHAnsi"/>
          <w:lang w:eastAsia="zh-TW"/>
        </w:rPr>
        <w:t>鏡像檔。</w:t>
      </w:r>
    </w:p>
    <w:p w14:paraId="39D4CDB4" w14:textId="77777777" w:rsidR="00F82579" w:rsidRPr="002C3EFF" w:rsidRDefault="00F82579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1A5D2AD" w14:textId="48B7E78D" w:rsidR="00F67EF7" w:rsidRPr="002C3EFF" w:rsidRDefault="00F67EF7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1" w:name="_Toc132287424"/>
      <w:r w:rsidRPr="002C3EFF">
        <w:rPr>
          <w:rFonts w:asciiTheme="minorHAnsi" w:hAnsiTheme="minorHAnsi" w:cstheme="minorHAnsi"/>
          <w:b w:val="0"/>
          <w:bCs w:val="0"/>
          <w:lang w:eastAsia="zh-TW"/>
        </w:rPr>
        <w:t>創建容器</w:t>
      </w:r>
      <w:bookmarkEnd w:id="11"/>
    </w:p>
    <w:p w14:paraId="095DEC2F" w14:textId="6731FF46" w:rsidR="00F67EF7" w:rsidRPr="002C3EFF" w:rsidRDefault="00F67EF7" w:rsidP="00443956">
      <w:pPr>
        <w:pStyle w:val="41"/>
        <w:spacing w:line="240" w:lineRule="auto"/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</w:pP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運行以下命令以創建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 xml:space="preserve"> FHIR 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noProof/>
          <w:lang w:eastAsia="zh-TW"/>
        </w:rPr>
        <w:t>Portal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容器</w:t>
      </w:r>
    </w:p>
    <w:p w14:paraId="35B2ED7F" w14:textId="1F3575B6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Git clone https://github.com/yugojim/SkTpehFhirPotal</w:t>
      </w:r>
    </w:p>
    <w:p w14:paraId="4DF0B3AA" w14:textId="6B1DE332" w:rsidR="00F67EF7" w:rsidRPr="002C3EFF" w:rsidRDefault="00F67EF7" w:rsidP="002C3EFF">
      <w:pPr>
        <w:tabs>
          <w:tab w:val="left" w:pos="2745"/>
        </w:tabs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Cd </w:t>
      </w:r>
      <w:proofErr w:type="spellStart"/>
      <w:r w:rsidRPr="002C3EFF">
        <w:rPr>
          <w:rFonts w:asciiTheme="minorHAnsi" w:hAnsiTheme="minorHAnsi" w:cstheme="minorHAnsi"/>
          <w:lang w:eastAsia="zh-TW"/>
        </w:rPr>
        <w:t>SkTpehFhirPotal</w:t>
      </w:r>
      <w:proofErr w:type="spellEnd"/>
      <w:r w:rsidR="002C3EFF" w:rsidRPr="002C3EFF">
        <w:rPr>
          <w:rFonts w:asciiTheme="minorHAnsi" w:hAnsiTheme="minorHAnsi" w:cstheme="minorHAnsi"/>
          <w:lang w:eastAsia="zh-TW"/>
        </w:rPr>
        <w:tab/>
      </w:r>
    </w:p>
    <w:p w14:paraId="115D7424" w14:textId="68E9051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使用</w:t>
      </w:r>
      <w:proofErr w:type="spellStart"/>
      <w:r w:rsidRPr="002C3EFF">
        <w:rPr>
          <w:rFonts w:asciiTheme="minorHAnsi" w:hAnsiTheme="minorHAnsi" w:cstheme="minorHAnsi"/>
          <w:lang w:eastAsia="zh-TW"/>
        </w:rPr>
        <w:t>Dockerfile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compose</w:t>
      </w:r>
      <w:r w:rsidRPr="002C3EFF">
        <w:rPr>
          <w:rFonts w:asciiTheme="minorHAnsi" w:hAnsiTheme="minorHAnsi" w:cstheme="minorHAnsi"/>
          <w:lang w:eastAsia="zh-TW"/>
        </w:rPr>
        <w:t>創建</w:t>
      </w:r>
      <w:r w:rsidRPr="002C3EFF">
        <w:rPr>
          <w:rFonts w:asciiTheme="minorHAnsi" w:hAnsiTheme="minorHAnsi" w:cstheme="minorHAnsi"/>
          <w:lang w:eastAsia="zh-TW"/>
        </w:rPr>
        <w:t>image</w:t>
      </w:r>
    </w:p>
    <w:p w14:paraId="493D3CDA" w14:textId="7777777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create</w:t>
      </w:r>
    </w:p>
    <w:p w14:paraId="4D5464BD" w14:textId="5464BC9B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2C19A97D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7459DF3C" w14:textId="041B0E0E" w:rsidR="00CE6581" w:rsidRPr="002C3EFF" w:rsidRDefault="00CE6581" w:rsidP="00443956">
      <w:pPr>
        <w:pStyle w:val="41"/>
        <w:spacing w:line="240" w:lineRule="auto"/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</w:pP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運行以下命令以創建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 xml:space="preserve"> FHIR 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Server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容器</w:t>
      </w:r>
    </w:p>
    <w:p w14:paraId="56461CBE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Git clone https://github.com/yugojim/SkTpehFhirPotal</w:t>
      </w:r>
    </w:p>
    <w:p w14:paraId="5AC987ED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Cd </w:t>
      </w:r>
      <w:proofErr w:type="spellStart"/>
      <w:r w:rsidRPr="002C3EFF">
        <w:rPr>
          <w:rFonts w:asciiTheme="minorHAnsi" w:hAnsiTheme="minorHAnsi" w:cstheme="minorHAnsi"/>
          <w:lang w:eastAsia="zh-TW"/>
        </w:rPr>
        <w:t>SkTpehFhirPotal</w:t>
      </w:r>
      <w:proofErr w:type="spellEnd"/>
    </w:p>
    <w:p w14:paraId="00708650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使用</w:t>
      </w:r>
      <w:proofErr w:type="spellStart"/>
      <w:r w:rsidRPr="002C3EFF">
        <w:rPr>
          <w:rFonts w:asciiTheme="minorHAnsi" w:hAnsiTheme="minorHAnsi" w:cstheme="minorHAnsi"/>
          <w:lang w:eastAsia="zh-TW"/>
        </w:rPr>
        <w:t>Dockerfile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compose</w:t>
      </w:r>
      <w:r w:rsidRPr="002C3EFF">
        <w:rPr>
          <w:rFonts w:asciiTheme="minorHAnsi" w:hAnsiTheme="minorHAnsi" w:cstheme="minorHAnsi"/>
          <w:lang w:eastAsia="zh-TW"/>
        </w:rPr>
        <w:t>創建</w:t>
      </w:r>
      <w:r w:rsidRPr="002C3EFF">
        <w:rPr>
          <w:rFonts w:asciiTheme="minorHAnsi" w:hAnsiTheme="minorHAnsi" w:cstheme="minorHAnsi"/>
          <w:lang w:eastAsia="zh-TW"/>
        </w:rPr>
        <w:t>image</w:t>
      </w:r>
    </w:p>
    <w:p w14:paraId="77DD5E29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create</w:t>
      </w:r>
    </w:p>
    <w:p w14:paraId="02724675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6643E8C8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B306BE7" w14:textId="1CF6D899" w:rsidR="00CE6581" w:rsidRPr="002C3EFF" w:rsidRDefault="00CE6581" w:rsidP="00443956">
      <w:pPr>
        <w:pStyle w:val="41"/>
        <w:spacing w:line="240" w:lineRule="auto"/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</w:pP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運行以下命令以創建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 xml:space="preserve"> FHIR 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API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容器</w:t>
      </w:r>
    </w:p>
    <w:p w14:paraId="7DF29381" w14:textId="77777777" w:rsidR="00443956" w:rsidRPr="002C3EFF" w:rsidRDefault="00443956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Git clone https://github.com/yugojim/SkTpehFhirPotal</w:t>
      </w:r>
    </w:p>
    <w:p w14:paraId="5E11B3AC" w14:textId="77777777" w:rsidR="00443956" w:rsidRPr="002C3EFF" w:rsidRDefault="00443956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Cd </w:t>
      </w:r>
      <w:proofErr w:type="spellStart"/>
      <w:r w:rsidRPr="002C3EFF">
        <w:rPr>
          <w:rFonts w:asciiTheme="minorHAnsi" w:hAnsiTheme="minorHAnsi" w:cstheme="minorHAnsi"/>
          <w:lang w:eastAsia="zh-TW"/>
        </w:rPr>
        <w:t>SkTpehFhirPotal</w:t>
      </w:r>
      <w:proofErr w:type="spellEnd"/>
    </w:p>
    <w:p w14:paraId="6826B868" w14:textId="77777777" w:rsidR="00443956" w:rsidRPr="002C3EFF" w:rsidRDefault="00443956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使用</w:t>
      </w:r>
      <w:proofErr w:type="spellStart"/>
      <w:r w:rsidRPr="002C3EFF">
        <w:rPr>
          <w:rFonts w:asciiTheme="minorHAnsi" w:hAnsiTheme="minorHAnsi" w:cstheme="minorHAnsi"/>
          <w:lang w:eastAsia="zh-TW"/>
        </w:rPr>
        <w:t>Dockerfile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compose</w:t>
      </w:r>
      <w:r w:rsidRPr="002C3EFF">
        <w:rPr>
          <w:rFonts w:asciiTheme="minorHAnsi" w:hAnsiTheme="minorHAnsi" w:cstheme="minorHAnsi"/>
          <w:lang w:eastAsia="zh-TW"/>
        </w:rPr>
        <w:t>創建</w:t>
      </w:r>
      <w:r w:rsidRPr="002C3EFF">
        <w:rPr>
          <w:rFonts w:asciiTheme="minorHAnsi" w:hAnsiTheme="minorHAnsi" w:cstheme="minorHAnsi"/>
          <w:lang w:eastAsia="zh-TW"/>
        </w:rPr>
        <w:t>image</w:t>
      </w:r>
    </w:p>
    <w:p w14:paraId="307D4F57" w14:textId="77777777" w:rsidR="00443956" w:rsidRPr="002C3EFF" w:rsidRDefault="00443956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create</w:t>
      </w:r>
    </w:p>
    <w:p w14:paraId="5259831D" w14:textId="77777777" w:rsidR="00443956" w:rsidRPr="002C3EFF" w:rsidRDefault="00443956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37A4592E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1E57C624" w14:textId="7DA1EA5D" w:rsidR="00C52003" w:rsidRPr="002C3EFF" w:rsidRDefault="00F67EF7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r w:rsidRPr="002C3EFF">
        <w:rPr>
          <w:rFonts w:asciiTheme="minorHAnsi" w:hAnsiTheme="minorHAnsi" w:cstheme="minorHAnsi"/>
          <w:b w:val="0"/>
          <w:bCs w:val="0"/>
          <w:lang w:eastAsia="zh-TW"/>
        </w:rPr>
        <w:br w:type="page"/>
      </w:r>
      <w:bookmarkStart w:id="12" w:name="_Toc132287425"/>
      <w:r w:rsidR="00B113B8"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操作描述</w:t>
      </w:r>
      <w:bookmarkEnd w:id="12"/>
    </w:p>
    <w:p w14:paraId="56FC8181" w14:textId="343BDDC7" w:rsidR="000233D0" w:rsidRPr="002C3EFF" w:rsidRDefault="000233D0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3" w:name="_Toc132287426"/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使用者區</w:t>
      </w:r>
      <w:bookmarkEnd w:id="13"/>
    </w:p>
    <w:p w14:paraId="472CDE19" w14:textId="3FEF3622" w:rsidR="00F31F49" w:rsidRPr="002C3EFF" w:rsidRDefault="000233D0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4" w:name="_Toc132287427"/>
      <w:r w:rsidRPr="002C3EFF">
        <w:rPr>
          <w:rFonts w:asciiTheme="minorHAnsi" w:hAnsiTheme="minorHAnsi" w:cstheme="minorHAnsi"/>
          <w:b w:val="0"/>
          <w:bCs w:val="0"/>
          <w:lang w:eastAsia="zh-TW"/>
        </w:rPr>
        <w:t>FHIR Portal</w:t>
      </w:r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使用說明</w:t>
      </w:r>
      <w:bookmarkEnd w:id="14"/>
      <w:r w:rsidRPr="002C3EFF">
        <w:rPr>
          <w:rFonts w:asciiTheme="minorHAnsi" w:hAnsiTheme="minorHAnsi" w:cstheme="minorHAnsi"/>
          <w:b w:val="0"/>
          <w:bCs w:val="0"/>
          <w:lang w:eastAsia="zh-TW"/>
        </w:rPr>
        <w:t xml:space="preserve"> </w:t>
      </w:r>
    </w:p>
    <w:p w14:paraId="47A8EB9E" w14:textId="1D78516E" w:rsidR="00F31F49" w:rsidRPr="002C3EFF" w:rsidRDefault="00F31F49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開啟瀏覽器，輸入</w:t>
      </w:r>
      <w:r w:rsidRPr="002C3EFF">
        <w:rPr>
          <w:rFonts w:asciiTheme="minorHAnsi" w:hAnsiTheme="minorHAnsi" w:cstheme="minorHAnsi"/>
          <w:lang w:eastAsia="zh-TW"/>
        </w:rPr>
        <w:t xml:space="preserve"> localhost:8080 </w:t>
      </w:r>
      <w:r w:rsidRPr="002C3EFF">
        <w:rPr>
          <w:rFonts w:asciiTheme="minorHAnsi" w:hAnsiTheme="minorHAnsi" w:cstheme="minorHAnsi"/>
          <w:lang w:eastAsia="zh-TW"/>
        </w:rPr>
        <w:t>網址，將進入</w:t>
      </w:r>
      <w:r w:rsidRPr="002C3EFF">
        <w:rPr>
          <w:rFonts w:asciiTheme="minorHAnsi" w:hAnsiTheme="minorHAnsi" w:cstheme="minorHAnsi"/>
          <w:lang w:eastAsia="zh-TW"/>
        </w:rPr>
        <w:t xml:space="preserve"> FHIR server </w:t>
      </w:r>
      <w:r w:rsidRPr="002C3EFF">
        <w:rPr>
          <w:rFonts w:asciiTheme="minorHAnsi" w:hAnsiTheme="minorHAnsi" w:cstheme="minorHAnsi"/>
          <w:lang w:eastAsia="zh-TW"/>
        </w:rPr>
        <w:t>首頁，介面分別為：</w:t>
      </w:r>
      <w:r w:rsidRPr="002C3EFF">
        <w:rPr>
          <w:rFonts w:asciiTheme="minorHAnsi" w:hAnsiTheme="minorHAnsi" w:cstheme="minorHAnsi"/>
          <w:lang w:eastAsia="zh-TW"/>
        </w:rPr>
        <w:t xml:space="preserve">Resource </w:t>
      </w:r>
      <w:r w:rsidRPr="002C3EFF">
        <w:rPr>
          <w:rFonts w:asciiTheme="minorHAnsi" w:hAnsiTheme="minorHAnsi" w:cstheme="minorHAnsi"/>
          <w:lang w:eastAsia="zh-TW"/>
        </w:rPr>
        <w:t>操作、</w:t>
      </w:r>
      <w:r w:rsidRPr="002C3EFF">
        <w:rPr>
          <w:rFonts w:asciiTheme="minorHAnsi" w:hAnsiTheme="minorHAnsi" w:cstheme="minorHAnsi"/>
          <w:lang w:eastAsia="zh-TW"/>
        </w:rPr>
        <w:t xml:space="preserve">FHIR </w:t>
      </w:r>
      <w:r w:rsidRPr="002C3EFF">
        <w:rPr>
          <w:rFonts w:asciiTheme="minorHAnsi" w:hAnsiTheme="minorHAnsi" w:cstheme="minorHAnsi"/>
          <w:lang w:eastAsia="zh-TW"/>
        </w:rPr>
        <w:t>版本選擇、</w:t>
      </w:r>
      <w:r w:rsidRPr="002C3EFF">
        <w:rPr>
          <w:rFonts w:asciiTheme="minorHAnsi" w:hAnsiTheme="minorHAnsi" w:cstheme="minorHAnsi"/>
          <w:lang w:eastAsia="zh-TW"/>
        </w:rPr>
        <w:t xml:space="preserve">Search </w:t>
      </w:r>
      <w:r w:rsidRPr="002C3EFF">
        <w:rPr>
          <w:rFonts w:asciiTheme="minorHAnsi" w:hAnsiTheme="minorHAnsi" w:cstheme="minorHAnsi"/>
          <w:lang w:eastAsia="zh-TW"/>
        </w:rPr>
        <w:t>操作、新增操作、瀏覽器操作。</w:t>
      </w:r>
    </w:p>
    <w:p w14:paraId="74266931" w14:textId="77777777" w:rsidR="000233D0" w:rsidRPr="002C3EFF" w:rsidRDefault="000233D0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http://http://104.208.68.39:8000/</w:t>
      </w:r>
    </w:p>
    <w:p w14:paraId="009E7465" w14:textId="77777777" w:rsidR="000233D0" w:rsidRPr="002C3EFF" w:rsidRDefault="000233D0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admin</w:t>
      </w:r>
    </w:p>
    <w:p w14:paraId="59E3E6FC" w14:textId="77777777" w:rsidR="000233D0" w:rsidRPr="002C3EFF" w:rsidRDefault="000233D0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1qaz@WSX3edc</w:t>
      </w:r>
    </w:p>
    <w:p w14:paraId="4B37AA45" w14:textId="77777777" w:rsidR="00484D1F" w:rsidRPr="002C3EFF" w:rsidRDefault="000233D0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單張交換</w:t>
      </w:r>
      <w:r w:rsidRPr="002C3EFF">
        <w:rPr>
          <w:rFonts w:asciiTheme="minorHAnsi" w:hAnsiTheme="minorHAnsi" w:cstheme="minorHAnsi"/>
          <w:lang w:eastAsia="zh-TW"/>
        </w:rPr>
        <w:t>&gt;&gt;</w:t>
      </w:r>
      <w:proofErr w:type="gramStart"/>
      <w:r w:rsidRPr="002C3EFF">
        <w:rPr>
          <w:rFonts w:asciiTheme="minorHAnsi" w:hAnsiTheme="minorHAnsi" w:cstheme="minorHAnsi"/>
          <w:lang w:eastAsia="zh-TW"/>
        </w:rPr>
        <w:t>出院病摘</w:t>
      </w:r>
      <w:proofErr w:type="gramEnd"/>
      <w:r w:rsidRPr="002C3EFF">
        <w:rPr>
          <w:rFonts w:asciiTheme="minorHAnsi" w:hAnsiTheme="minorHAnsi" w:cstheme="minorHAnsi"/>
          <w:lang w:eastAsia="zh-TW"/>
        </w:rPr>
        <w:t>&gt;&gt;</w:t>
      </w:r>
      <w:r w:rsidRPr="002C3EFF">
        <w:rPr>
          <w:rFonts w:asciiTheme="minorHAnsi" w:hAnsiTheme="minorHAnsi" w:cstheme="minorHAnsi"/>
          <w:lang w:eastAsia="zh-TW"/>
        </w:rPr>
        <w:t>查詢</w:t>
      </w:r>
    </w:p>
    <w:p w14:paraId="62A76C4B" w14:textId="39DA3334" w:rsidR="00484D1F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5" w:name="_Toc132287428"/>
      <w:r w:rsidRPr="002C3EFF">
        <w:rPr>
          <w:rFonts w:asciiTheme="minorHAnsi" w:hAnsiTheme="minorHAnsi" w:cstheme="minorHAnsi"/>
          <w:b w:val="0"/>
          <w:bCs w:val="0"/>
          <w:lang w:eastAsia="zh-TW"/>
        </w:rPr>
        <w:t>FHIR Portal</w:t>
      </w:r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使用者權限管理</w:t>
      </w:r>
      <w:bookmarkEnd w:id="15"/>
    </w:p>
    <w:p w14:paraId="2AC2C992" w14:textId="62D0D631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Portal</w:t>
      </w:r>
      <w:r w:rsidRPr="002C3EFF">
        <w:rPr>
          <w:rFonts w:asciiTheme="minorHAnsi" w:hAnsiTheme="minorHAnsi" w:cstheme="minorHAnsi"/>
          <w:lang w:eastAsia="zh-TW"/>
        </w:rPr>
        <w:t>中，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是對權限的定義和管理。</w:t>
      </w:r>
      <w:r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提供了兩種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類型：基於對象的權限和基於功能的權限。</w:t>
      </w:r>
    </w:p>
    <w:p w14:paraId="0DBBB8EA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69145B2C" w14:textId="00B5EF92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基於對象的權限通常與對象實例關聯，例如可以為某一特定的資料表定義新增、修改、刪除、查詢等權限；基於功能的權限則與用戶對某一具體功能的操作相關聯，例如可以為某一特定的頁面定義查看、修改、刪除等權限。在</w:t>
      </w:r>
      <w:r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中，可以使用內置的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和</w:t>
      </w:r>
      <w:r w:rsidRPr="002C3EFF">
        <w:rPr>
          <w:rFonts w:asciiTheme="minorHAnsi" w:hAnsiTheme="minorHAnsi" w:cstheme="minorHAnsi"/>
          <w:lang w:eastAsia="zh-TW"/>
        </w:rPr>
        <w:t>User</w:t>
      </w:r>
      <w:r w:rsidRPr="002C3EFF">
        <w:rPr>
          <w:rFonts w:asciiTheme="minorHAnsi" w:hAnsiTheme="minorHAnsi" w:cstheme="minorHAnsi"/>
          <w:lang w:eastAsia="zh-TW"/>
        </w:rPr>
        <w:t>模組來進行權限管理。</w:t>
      </w:r>
    </w:p>
    <w:p w14:paraId="5EB45861" w14:textId="016EA419" w:rsidR="007810EC" w:rsidRPr="002C3EFF" w:rsidRDefault="007810EC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20507CBC" w14:textId="631434C7" w:rsidR="000233D0" w:rsidRPr="002C3EFF" w:rsidRDefault="000233D0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6" w:name="_Toc132287429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軟體工程師區</w:t>
      </w:r>
      <w:bookmarkEnd w:id="16"/>
    </w:p>
    <w:p w14:paraId="70EBBEAF" w14:textId="77E77F11" w:rsidR="00484D1F" w:rsidRPr="002C3EFF" w:rsidRDefault="000233D0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7" w:name="_Toc132287430"/>
      <w:r w:rsidRPr="002C3EFF">
        <w:rPr>
          <w:rFonts w:asciiTheme="minorHAnsi" w:hAnsiTheme="minorHAnsi" w:cstheme="minorHAnsi"/>
          <w:b w:val="0"/>
          <w:bCs w:val="0"/>
          <w:lang w:eastAsia="zh-TW"/>
        </w:rPr>
        <w:t xml:space="preserve">FHIR API </w:t>
      </w:r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使用說明</w:t>
      </w:r>
      <w:bookmarkEnd w:id="17"/>
    </w:p>
    <w:p w14:paraId="6CED376D" w14:textId="6F182CBC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7810EC">
        <w:rPr>
          <w:rFonts w:asciiTheme="minorHAnsi" w:hAnsiTheme="minorHAnsi" w:cstheme="minorHAnsi"/>
          <w:lang w:eastAsia="zh-TW"/>
        </w:rPr>
        <w:t>SkhFhirAPI</w:t>
      </w:r>
      <w:proofErr w:type="spellEnd"/>
      <w:r w:rsidRPr="007810EC">
        <w:rPr>
          <w:rFonts w:asciiTheme="minorHAnsi" w:hAnsiTheme="minorHAnsi" w:cstheme="minorHAnsi"/>
          <w:lang w:eastAsia="zh-TW"/>
        </w:rPr>
        <w:t xml:space="preserve"> swagger</w:t>
      </w:r>
      <w:r w:rsidRPr="007810EC">
        <w:rPr>
          <w:rFonts w:asciiTheme="minorHAnsi" w:hAnsiTheme="minorHAnsi" w:cstheme="minorHAnsi"/>
          <w:lang w:eastAsia="zh-TW"/>
        </w:rPr>
        <w:t>使用測試說明</w:t>
      </w:r>
      <w:r w:rsidRPr="002C3EFF">
        <w:rPr>
          <w:rFonts w:asciiTheme="minorHAnsi" w:hAnsiTheme="minorHAnsi" w:cstheme="minorHAnsi"/>
          <w:lang w:eastAsia="zh-TW"/>
        </w:rPr>
        <w:t>(</w:t>
      </w:r>
      <w:r w:rsidRPr="007810EC">
        <w:rPr>
          <w:rFonts w:asciiTheme="minorHAnsi" w:hAnsiTheme="minorHAnsi" w:cstheme="minorHAnsi"/>
          <w:lang w:eastAsia="zh-TW"/>
        </w:rPr>
        <w:t>門診病例、血液檢查、相關檢查報告格式相同</w:t>
      </w:r>
      <w:r w:rsidRPr="007810EC">
        <w:rPr>
          <w:rFonts w:asciiTheme="minorHAnsi" w:hAnsiTheme="minorHAnsi" w:cstheme="minorHAnsi"/>
          <w:lang w:eastAsia="zh-TW"/>
        </w:rPr>
        <w:t>)</w:t>
      </w:r>
    </w:p>
    <w:p w14:paraId="63745286" w14:textId="77777777" w:rsidR="007810EC" w:rsidRPr="007810EC" w:rsidRDefault="007810EC" w:rsidP="00443956">
      <w:pPr>
        <w:numPr>
          <w:ilvl w:val="0"/>
          <w:numId w:val="26"/>
        </w:numPr>
        <w:spacing w:line="240" w:lineRule="auto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說明區</w:t>
      </w:r>
      <w:r w:rsidRPr="007810EC">
        <w:rPr>
          <w:rFonts w:asciiTheme="minorHAnsi" w:hAnsiTheme="minorHAnsi" w:cstheme="minorHAnsi"/>
          <w:lang w:eastAsia="zh-TW"/>
        </w:rPr>
        <w:tab/>
      </w:r>
      <w:r w:rsidRPr="007810EC">
        <w:rPr>
          <w:rFonts w:asciiTheme="minorHAnsi" w:hAnsiTheme="minorHAnsi" w:cstheme="minorHAnsi"/>
          <w:lang w:eastAsia="zh-TW"/>
        </w:rPr>
        <w:tab/>
      </w:r>
      <w:r w:rsidRPr="007810EC">
        <w:rPr>
          <w:rFonts w:asciiTheme="minorHAnsi" w:hAnsiTheme="minorHAnsi" w:cstheme="minorHAnsi"/>
          <w:lang w:eastAsia="zh-TW"/>
        </w:rPr>
        <w:t>主要說明</w:t>
      </w:r>
      <w:r w:rsidRPr="007810EC">
        <w:rPr>
          <w:rFonts w:asciiTheme="minorHAnsi" w:hAnsiTheme="minorHAnsi" w:cstheme="minorHAnsi"/>
          <w:lang w:eastAsia="zh-TW"/>
        </w:rPr>
        <w:t>API</w:t>
      </w:r>
      <w:r w:rsidRPr="007810EC">
        <w:rPr>
          <w:rFonts w:asciiTheme="minorHAnsi" w:hAnsiTheme="minorHAnsi" w:cstheme="minorHAnsi"/>
          <w:lang w:eastAsia="zh-TW"/>
        </w:rPr>
        <w:t>用法及問題負責人</w:t>
      </w:r>
    </w:p>
    <w:p w14:paraId="008EB753" w14:textId="77777777" w:rsidR="007810EC" w:rsidRPr="007810EC" w:rsidRDefault="007810EC" w:rsidP="00443956">
      <w:pPr>
        <w:numPr>
          <w:ilvl w:val="0"/>
          <w:numId w:val="26"/>
        </w:numPr>
        <w:spacing w:line="240" w:lineRule="auto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操作區</w:t>
      </w:r>
      <w:r w:rsidRPr="007810EC">
        <w:rPr>
          <w:rFonts w:asciiTheme="minorHAnsi" w:hAnsiTheme="minorHAnsi" w:cstheme="minorHAnsi"/>
          <w:lang w:eastAsia="zh-TW"/>
        </w:rPr>
        <w:tab/>
      </w:r>
      <w:r w:rsidRPr="007810EC">
        <w:rPr>
          <w:rFonts w:asciiTheme="minorHAnsi" w:hAnsiTheme="minorHAnsi" w:cstheme="minorHAnsi"/>
          <w:lang w:eastAsia="zh-TW"/>
        </w:rPr>
        <w:tab/>
      </w:r>
      <w:r w:rsidRPr="007810EC">
        <w:rPr>
          <w:rFonts w:asciiTheme="minorHAnsi" w:hAnsiTheme="minorHAnsi" w:cstheme="minorHAnsi"/>
          <w:lang w:eastAsia="zh-TW"/>
        </w:rPr>
        <w:t>實際測試</w:t>
      </w:r>
      <w:r w:rsidRPr="007810EC">
        <w:rPr>
          <w:rFonts w:asciiTheme="minorHAnsi" w:hAnsiTheme="minorHAnsi" w:cstheme="minorHAnsi"/>
          <w:lang w:eastAsia="zh-TW"/>
        </w:rPr>
        <w:t>API</w:t>
      </w:r>
      <w:r w:rsidRPr="007810EC">
        <w:rPr>
          <w:rFonts w:asciiTheme="minorHAnsi" w:hAnsiTheme="minorHAnsi" w:cstheme="minorHAnsi"/>
          <w:lang w:eastAsia="zh-TW"/>
        </w:rPr>
        <w:t>及</w:t>
      </w:r>
      <w:r w:rsidRPr="007810EC">
        <w:rPr>
          <w:rFonts w:asciiTheme="minorHAnsi" w:hAnsiTheme="minorHAnsi" w:cstheme="minorHAnsi"/>
          <w:lang w:eastAsia="zh-TW"/>
        </w:rPr>
        <w:t>API</w:t>
      </w:r>
      <w:r w:rsidRPr="007810EC">
        <w:rPr>
          <w:rFonts w:asciiTheme="minorHAnsi" w:hAnsiTheme="minorHAnsi" w:cstheme="minorHAnsi"/>
          <w:lang w:eastAsia="zh-TW"/>
        </w:rPr>
        <w:t>回應</w:t>
      </w:r>
    </w:p>
    <w:p w14:paraId="7E1B9A0E" w14:textId="77777777" w:rsidR="007810EC" w:rsidRPr="007810EC" w:rsidRDefault="007810EC" w:rsidP="00443956">
      <w:pPr>
        <w:numPr>
          <w:ilvl w:val="0"/>
          <w:numId w:val="26"/>
        </w:numPr>
        <w:spacing w:line="240" w:lineRule="auto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Schema</w:t>
      </w:r>
      <w:r w:rsidRPr="007810EC">
        <w:rPr>
          <w:rFonts w:asciiTheme="minorHAnsi" w:hAnsiTheme="minorHAnsi" w:cstheme="minorHAnsi"/>
          <w:lang w:eastAsia="zh-TW"/>
        </w:rPr>
        <w:t>區</w:t>
      </w:r>
      <w:r w:rsidRPr="007810EC">
        <w:rPr>
          <w:rFonts w:asciiTheme="minorHAnsi" w:hAnsiTheme="minorHAnsi" w:cstheme="minorHAnsi"/>
          <w:lang w:eastAsia="zh-TW"/>
        </w:rPr>
        <w:tab/>
      </w:r>
      <w:r w:rsidRPr="007810EC">
        <w:rPr>
          <w:rFonts w:asciiTheme="minorHAnsi" w:hAnsiTheme="minorHAnsi" w:cstheme="minorHAnsi"/>
          <w:lang w:eastAsia="zh-TW"/>
        </w:rPr>
        <w:t>說明輸入資料中的結構、欄位格式以及記載每</w:t>
      </w:r>
      <w:proofErr w:type="gramStart"/>
      <w:r w:rsidRPr="007810EC">
        <w:rPr>
          <w:rFonts w:asciiTheme="minorHAnsi" w:hAnsiTheme="minorHAnsi" w:cstheme="minorHAnsi"/>
          <w:lang w:eastAsia="zh-TW"/>
        </w:rPr>
        <w:t>個</w:t>
      </w:r>
      <w:proofErr w:type="gramEnd"/>
      <w:r w:rsidRPr="007810EC">
        <w:rPr>
          <w:rFonts w:asciiTheme="minorHAnsi" w:hAnsiTheme="minorHAnsi" w:cstheme="minorHAnsi"/>
          <w:lang w:eastAsia="zh-TW"/>
        </w:rPr>
        <w:t>表格中的關聯</w:t>
      </w:r>
    </w:p>
    <w:p w14:paraId="03F2000E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3C10DA9E" wp14:editId="6D9FC35A">
            <wp:extent cx="6639560" cy="6735445"/>
            <wp:effectExtent l="0" t="0" r="8890" b="825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FBA6" w14:textId="77777777" w:rsidR="00EA2A9B" w:rsidRPr="002C3EFF" w:rsidRDefault="00EA2A9B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4B6ECE35" w14:textId="671A0CAB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lastRenderedPageBreak/>
        <w:t>操作區主要功能</w:t>
      </w:r>
    </w:p>
    <w:p w14:paraId="74E9A4B0" w14:textId="77777777" w:rsidR="007810EC" w:rsidRPr="007810EC" w:rsidRDefault="007810EC" w:rsidP="00443956">
      <w:pPr>
        <w:numPr>
          <w:ilvl w:val="0"/>
          <w:numId w:val="27"/>
        </w:numPr>
        <w:spacing w:line="240" w:lineRule="auto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API service</w:t>
      </w:r>
      <w:r w:rsidRPr="007810EC">
        <w:rPr>
          <w:rFonts w:asciiTheme="minorHAnsi" w:hAnsiTheme="minorHAnsi" w:cstheme="minorHAnsi"/>
          <w:lang w:eastAsia="zh-TW"/>
        </w:rPr>
        <w:t>位置</w:t>
      </w:r>
    </w:p>
    <w:p w14:paraId="425FE12F" w14:textId="77777777" w:rsidR="007810EC" w:rsidRPr="007810EC" w:rsidRDefault="007810EC" w:rsidP="00443956">
      <w:pPr>
        <w:numPr>
          <w:ilvl w:val="0"/>
          <w:numId w:val="27"/>
        </w:numPr>
        <w:spacing w:line="240" w:lineRule="auto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 xml:space="preserve">API </w:t>
      </w:r>
      <w:r w:rsidRPr="007810EC">
        <w:rPr>
          <w:rFonts w:asciiTheme="minorHAnsi" w:hAnsiTheme="minorHAnsi" w:cstheme="minorHAnsi"/>
          <w:lang w:eastAsia="zh-TW"/>
        </w:rPr>
        <w:t>使用方式與回應</w:t>
      </w:r>
    </w:p>
    <w:p w14:paraId="734E9B9E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25163960" wp14:editId="60A3DE15">
            <wp:extent cx="6632575" cy="312547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EA8B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 xml:space="preserve">GET </w:t>
      </w:r>
      <w:r w:rsidRPr="007810EC">
        <w:rPr>
          <w:rFonts w:asciiTheme="minorHAnsi" w:hAnsiTheme="minorHAnsi" w:cstheme="minorHAnsi"/>
          <w:lang w:eastAsia="zh-TW"/>
        </w:rPr>
        <w:t>功能用來偵測</w:t>
      </w:r>
      <w:r w:rsidRPr="007810EC">
        <w:rPr>
          <w:rFonts w:asciiTheme="minorHAnsi" w:hAnsiTheme="minorHAnsi" w:cstheme="minorHAnsi"/>
          <w:lang w:eastAsia="zh-TW"/>
        </w:rPr>
        <w:t>API</w:t>
      </w:r>
      <w:r w:rsidRPr="007810EC">
        <w:rPr>
          <w:rFonts w:asciiTheme="minorHAnsi" w:hAnsiTheme="minorHAnsi" w:cstheme="minorHAnsi"/>
          <w:lang w:eastAsia="zh-TW"/>
        </w:rPr>
        <w:t>狀態</w:t>
      </w:r>
    </w:p>
    <w:p w14:paraId="1C96B0F0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無須輸入參數，按下</w:t>
      </w:r>
      <w:r w:rsidRPr="007810EC">
        <w:rPr>
          <w:rFonts w:asciiTheme="minorHAnsi" w:hAnsiTheme="minorHAnsi" w:cstheme="minorHAnsi"/>
          <w:lang w:eastAsia="zh-TW"/>
        </w:rPr>
        <w:t>Execute</w:t>
      </w:r>
      <w:r w:rsidRPr="007810EC">
        <w:rPr>
          <w:rFonts w:asciiTheme="minorHAnsi" w:hAnsiTheme="minorHAnsi" w:cstheme="minorHAnsi"/>
          <w:lang w:eastAsia="zh-TW"/>
        </w:rPr>
        <w:t>執行後，產生實際對</w:t>
      </w:r>
      <w:r w:rsidRPr="007810EC">
        <w:rPr>
          <w:rFonts w:asciiTheme="minorHAnsi" w:hAnsiTheme="minorHAnsi" w:cstheme="minorHAnsi"/>
          <w:lang w:eastAsia="zh-TW"/>
        </w:rPr>
        <w:t>API</w:t>
      </w:r>
      <w:r w:rsidRPr="007810EC">
        <w:rPr>
          <w:rFonts w:asciiTheme="minorHAnsi" w:hAnsiTheme="minorHAnsi" w:cstheme="minorHAnsi"/>
          <w:lang w:eastAsia="zh-TW"/>
        </w:rPr>
        <w:t>所下命令及</w:t>
      </w:r>
    </w:p>
    <w:p w14:paraId="5C0EA3E1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會回應執行結果及格式，並可下載</w:t>
      </w:r>
    </w:p>
    <w:p w14:paraId="38B1CD86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098BAD0A" wp14:editId="4E7A1134">
            <wp:extent cx="6632575" cy="38011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5EE8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br w:type="page"/>
      </w:r>
    </w:p>
    <w:p w14:paraId="131399DD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lastRenderedPageBreak/>
        <w:t xml:space="preserve">POST </w:t>
      </w:r>
      <w:r w:rsidRPr="007810EC">
        <w:rPr>
          <w:rFonts w:asciiTheme="minorHAnsi" w:hAnsiTheme="minorHAnsi" w:cstheme="minorHAnsi"/>
          <w:lang w:eastAsia="zh-TW"/>
        </w:rPr>
        <w:t>除顯示</w:t>
      </w:r>
      <w:r w:rsidRPr="007810EC">
        <w:rPr>
          <w:rFonts w:asciiTheme="minorHAnsi" w:hAnsiTheme="minorHAnsi" w:cstheme="minorHAnsi"/>
          <w:lang w:eastAsia="zh-TW"/>
        </w:rPr>
        <w:t>Schema</w:t>
      </w:r>
      <w:r w:rsidRPr="007810EC">
        <w:rPr>
          <w:rFonts w:asciiTheme="minorHAnsi" w:hAnsiTheme="minorHAnsi" w:cstheme="minorHAnsi"/>
          <w:lang w:eastAsia="zh-TW"/>
        </w:rPr>
        <w:t>格式，並有範例資料</w:t>
      </w:r>
    </w:p>
    <w:p w14:paraId="720273DF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3BF2D70D" wp14:editId="6E30DB6C">
            <wp:extent cx="6639560" cy="3821430"/>
            <wp:effectExtent l="0" t="0" r="889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21E1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 xml:space="preserve">Responses </w:t>
      </w:r>
      <w:r w:rsidRPr="007810EC">
        <w:rPr>
          <w:rFonts w:asciiTheme="minorHAnsi" w:hAnsiTheme="minorHAnsi" w:cstheme="minorHAnsi"/>
          <w:lang w:eastAsia="zh-TW"/>
        </w:rPr>
        <w:t>區顯示相對應結果，例如成功輸入資料顯示</w:t>
      </w:r>
      <w:r w:rsidRPr="007810EC">
        <w:rPr>
          <w:rFonts w:asciiTheme="minorHAnsi" w:hAnsiTheme="minorHAnsi" w:cstheme="minorHAnsi"/>
          <w:lang w:eastAsia="zh-TW"/>
        </w:rPr>
        <w:t>Code 200</w:t>
      </w:r>
      <w:r w:rsidRPr="007810EC">
        <w:rPr>
          <w:rFonts w:asciiTheme="minorHAnsi" w:hAnsiTheme="minorHAnsi" w:cstheme="minorHAnsi"/>
          <w:lang w:eastAsia="zh-TW"/>
        </w:rPr>
        <w:t>，及範例結果</w:t>
      </w:r>
    </w:p>
    <w:p w14:paraId="7C3495EB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635EA5EF" wp14:editId="4110AAA6">
            <wp:extent cx="6645910" cy="3368675"/>
            <wp:effectExtent l="0" t="0" r="2540" b="317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48C4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br w:type="page"/>
      </w:r>
    </w:p>
    <w:p w14:paraId="23BC4C5D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lastRenderedPageBreak/>
        <w:t>實際以新光醫院提供測試資料取代範例資料</w:t>
      </w:r>
      <w:r w:rsidRPr="007810EC">
        <w:rPr>
          <w:rFonts w:asciiTheme="minorHAnsi" w:hAnsiTheme="minorHAnsi" w:cstheme="minorHAnsi"/>
          <w:lang w:eastAsia="zh-TW"/>
        </w:rPr>
        <w:t>(</w:t>
      </w:r>
      <w:r w:rsidRPr="007810EC">
        <w:rPr>
          <w:rFonts w:asciiTheme="minorHAnsi" w:hAnsiTheme="minorHAnsi" w:cstheme="minorHAnsi"/>
          <w:lang w:eastAsia="zh-TW"/>
        </w:rPr>
        <w:t>全選</w:t>
      </w:r>
      <w:r w:rsidRPr="007810EC">
        <w:rPr>
          <w:rFonts w:asciiTheme="minorHAnsi" w:hAnsiTheme="minorHAnsi" w:cstheme="minorHAnsi"/>
          <w:lang w:eastAsia="zh-TW"/>
        </w:rPr>
        <w:t>&gt;</w:t>
      </w:r>
      <w:r w:rsidRPr="007810EC">
        <w:rPr>
          <w:rFonts w:asciiTheme="minorHAnsi" w:hAnsiTheme="minorHAnsi" w:cstheme="minorHAnsi"/>
          <w:lang w:eastAsia="zh-TW"/>
        </w:rPr>
        <w:t>複製貼上</w:t>
      </w:r>
      <w:r w:rsidRPr="007810EC">
        <w:rPr>
          <w:rFonts w:asciiTheme="minorHAnsi" w:hAnsiTheme="minorHAnsi" w:cstheme="minorHAnsi"/>
          <w:lang w:eastAsia="zh-TW"/>
        </w:rPr>
        <w:t>)</w:t>
      </w:r>
      <w:r w:rsidRPr="007810EC">
        <w:rPr>
          <w:rFonts w:asciiTheme="minorHAnsi" w:hAnsiTheme="minorHAnsi" w:cstheme="minorHAnsi"/>
          <w:lang w:eastAsia="zh-TW"/>
        </w:rPr>
        <w:t>，並執行</w:t>
      </w:r>
    </w:p>
    <w:p w14:paraId="09CA585E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376F8091" wp14:editId="4BA4017C">
            <wp:extent cx="6632575" cy="337121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B3B0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會先產生實際底層執行之程式碼</w:t>
      </w:r>
    </w:p>
    <w:p w14:paraId="267640DA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6DD9BE79" wp14:editId="556D0C49">
            <wp:extent cx="6639560" cy="3896360"/>
            <wp:effectExtent l="0" t="0" r="8890" b="889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C3D6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br w:type="page"/>
      </w:r>
    </w:p>
    <w:p w14:paraId="7C3FBE02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lastRenderedPageBreak/>
        <w:t>回傳實際執行結果</w:t>
      </w:r>
    </w:p>
    <w:p w14:paraId="346947B1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537D2EC0" wp14:editId="04775A9D">
            <wp:extent cx="6639560" cy="3664585"/>
            <wp:effectExtent l="0" t="0" r="889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199B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 xml:space="preserve">Schemas </w:t>
      </w:r>
      <w:r w:rsidRPr="007810EC">
        <w:rPr>
          <w:rFonts w:asciiTheme="minorHAnsi" w:hAnsiTheme="minorHAnsi" w:cstheme="minorHAnsi"/>
          <w:lang w:eastAsia="zh-TW"/>
        </w:rPr>
        <w:t>說明輸入資料中的結構、欄位格式以及記載每</w:t>
      </w:r>
      <w:proofErr w:type="gramStart"/>
      <w:r w:rsidRPr="007810EC">
        <w:rPr>
          <w:rFonts w:asciiTheme="minorHAnsi" w:hAnsiTheme="minorHAnsi" w:cstheme="minorHAnsi"/>
          <w:lang w:eastAsia="zh-TW"/>
        </w:rPr>
        <w:t>個</w:t>
      </w:r>
      <w:proofErr w:type="gramEnd"/>
      <w:r w:rsidRPr="007810EC">
        <w:rPr>
          <w:rFonts w:asciiTheme="minorHAnsi" w:hAnsiTheme="minorHAnsi" w:cstheme="minorHAnsi"/>
          <w:lang w:eastAsia="zh-TW"/>
        </w:rPr>
        <w:t>表格中的關聯</w:t>
      </w:r>
    </w:p>
    <w:p w14:paraId="27133404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drawing>
          <wp:inline distT="0" distB="0" distL="0" distR="0" wp14:anchorId="71DBEADC" wp14:editId="1CCDF21C">
            <wp:extent cx="6645910" cy="3766185"/>
            <wp:effectExtent l="0" t="0" r="2540" b="571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35BA" w14:textId="77777777" w:rsidR="007810EC" w:rsidRPr="007810EC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5612D3A" w14:textId="5616EEFD" w:rsidR="007810EC" w:rsidRPr="002C3EFF" w:rsidRDefault="007810EC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810EC">
        <w:rPr>
          <w:rFonts w:asciiTheme="minorHAnsi" w:hAnsiTheme="minorHAnsi" w:cstheme="minorHAnsi"/>
          <w:lang w:eastAsia="zh-TW"/>
        </w:rPr>
        <w:t>備註</w:t>
      </w:r>
      <w:r w:rsidRPr="007810EC">
        <w:rPr>
          <w:rFonts w:asciiTheme="minorHAnsi" w:hAnsiTheme="minorHAnsi" w:cstheme="minorHAnsi"/>
          <w:lang w:eastAsia="zh-TW"/>
        </w:rPr>
        <w:t>:</w:t>
      </w:r>
      <w:r w:rsidRPr="007810EC">
        <w:rPr>
          <w:rFonts w:asciiTheme="minorHAnsi" w:hAnsiTheme="minorHAnsi" w:cstheme="minorHAnsi"/>
          <w:lang w:eastAsia="zh-TW"/>
        </w:rPr>
        <w:t>目前</w:t>
      </w:r>
      <w:r w:rsidRPr="007810EC">
        <w:rPr>
          <w:rFonts w:asciiTheme="minorHAnsi" w:hAnsiTheme="minorHAnsi" w:cstheme="minorHAnsi"/>
          <w:lang w:eastAsia="zh-TW"/>
        </w:rPr>
        <w:t>OPEN API YAML</w:t>
      </w:r>
      <w:r w:rsidRPr="007810EC">
        <w:rPr>
          <w:rFonts w:asciiTheme="minorHAnsi" w:hAnsiTheme="minorHAnsi" w:cstheme="minorHAnsi"/>
          <w:lang w:eastAsia="zh-TW"/>
        </w:rPr>
        <w:t>無法說明，如</w:t>
      </w:r>
      <w:proofErr w:type="gramStart"/>
      <w:r w:rsidRPr="007810EC">
        <w:rPr>
          <w:rFonts w:asciiTheme="minorHAnsi" w:hAnsiTheme="minorHAnsi" w:cstheme="minorHAnsi"/>
          <w:lang w:eastAsia="zh-TW"/>
        </w:rPr>
        <w:t>出院病摘重複</w:t>
      </w:r>
      <w:proofErr w:type="gramEnd"/>
      <w:r w:rsidRPr="007810EC">
        <w:rPr>
          <w:rFonts w:asciiTheme="minorHAnsi" w:hAnsiTheme="minorHAnsi" w:cstheme="minorHAnsi"/>
          <w:lang w:eastAsia="zh-TW"/>
        </w:rPr>
        <w:t>TAG</w:t>
      </w:r>
      <w:r w:rsidRPr="007810EC">
        <w:rPr>
          <w:rFonts w:asciiTheme="minorHAnsi" w:hAnsiTheme="minorHAnsi" w:cstheme="minorHAnsi"/>
          <w:lang w:eastAsia="zh-TW"/>
        </w:rPr>
        <w:t>之</w:t>
      </w:r>
      <w:r w:rsidRPr="007810EC">
        <w:rPr>
          <w:rFonts w:asciiTheme="minorHAnsi" w:hAnsiTheme="minorHAnsi" w:cstheme="minorHAnsi"/>
          <w:lang w:eastAsia="zh-TW"/>
        </w:rPr>
        <w:t>XML</w:t>
      </w:r>
      <w:r w:rsidRPr="007810EC">
        <w:rPr>
          <w:rFonts w:asciiTheme="minorHAnsi" w:hAnsiTheme="minorHAnsi" w:cstheme="minorHAnsi"/>
          <w:lang w:eastAsia="zh-TW"/>
        </w:rPr>
        <w:t>，範例資料僅為說明格式使用</w:t>
      </w:r>
    </w:p>
    <w:p w14:paraId="48DB381A" w14:textId="77777777" w:rsidR="00EA2A9B" w:rsidRPr="007810EC" w:rsidRDefault="00EA2A9B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054A95A8" w14:textId="55B83254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lastRenderedPageBreak/>
        <w:t>http://104.208.68.39:88</w:t>
      </w:r>
      <w:r w:rsidR="00EA2A9B" w:rsidRPr="002C3EFF">
        <w:rPr>
          <w:rFonts w:asciiTheme="minorHAnsi" w:hAnsiTheme="minorHAnsi" w:cstheme="minorHAnsi"/>
          <w:lang w:eastAsia="zh-TW"/>
        </w:rPr>
        <w:t>00</w:t>
      </w:r>
      <w:r w:rsidRPr="002C3EFF">
        <w:rPr>
          <w:rFonts w:asciiTheme="minorHAnsi" w:hAnsiTheme="minorHAnsi" w:cstheme="minorHAnsi"/>
          <w:lang w:eastAsia="zh-TW"/>
        </w:rPr>
        <w:t>/</w:t>
      </w:r>
    </w:p>
    <w:p w14:paraId="195BF572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上傳成功會回傳</w:t>
      </w:r>
      <w:r w:rsidRPr="002C3EFF">
        <w:rPr>
          <w:rFonts w:asciiTheme="minorHAnsi" w:hAnsiTheme="minorHAnsi" w:cstheme="minorHAnsi"/>
          <w:lang w:eastAsia="zh-TW"/>
        </w:rPr>
        <w:t>Status "201"</w:t>
      </w:r>
    </w:p>
    <w:p w14:paraId="77E3DEB7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且會回傳上傳到</w:t>
      </w:r>
      <w:r w:rsidRPr="002C3EFF">
        <w:rPr>
          <w:rFonts w:asciiTheme="minorHAnsi" w:hAnsiTheme="minorHAnsi" w:cstheme="minorHAnsi"/>
          <w:lang w:eastAsia="zh-TW"/>
        </w:rPr>
        <w:t>FHIR SERVER</w:t>
      </w:r>
      <w:r w:rsidRPr="002C3EFF">
        <w:rPr>
          <w:rFonts w:asciiTheme="minorHAnsi" w:hAnsiTheme="minorHAnsi" w:cstheme="minorHAnsi"/>
          <w:lang w:eastAsia="zh-TW"/>
        </w:rPr>
        <w:t>的</w:t>
      </w:r>
      <w:proofErr w:type="spellStart"/>
      <w:r w:rsidRPr="002C3EFF">
        <w:rPr>
          <w:rFonts w:asciiTheme="minorHAnsi" w:hAnsiTheme="minorHAnsi" w:cstheme="minorHAnsi"/>
          <w:lang w:eastAsia="zh-TW"/>
        </w:rPr>
        <w:t>json</w:t>
      </w:r>
      <w:proofErr w:type="spellEnd"/>
      <w:r w:rsidRPr="002C3EFF">
        <w:rPr>
          <w:rFonts w:asciiTheme="minorHAnsi" w:hAnsiTheme="minorHAnsi" w:cstheme="minorHAnsi"/>
          <w:lang w:eastAsia="zh-TW"/>
        </w:rPr>
        <w:t>格式</w:t>
      </w:r>
    </w:p>
    <w:p w14:paraId="7BE41D8B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及</w:t>
      </w:r>
      <w:r w:rsidRPr="002C3EFF">
        <w:rPr>
          <w:rFonts w:asciiTheme="minorHAnsi" w:hAnsiTheme="minorHAnsi" w:cstheme="minorHAnsi"/>
          <w:lang w:eastAsia="zh-TW"/>
        </w:rPr>
        <w:t>resource id</w:t>
      </w:r>
    </w:p>
    <w:p w14:paraId="3290F2BB" w14:textId="0FC88B9F" w:rsidR="007810EC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錯誤會回傳錯誤原因</w:t>
      </w:r>
      <w:r w:rsidRPr="002C3EFF">
        <w:rPr>
          <w:rFonts w:asciiTheme="minorHAnsi" w:hAnsiTheme="minorHAnsi" w:cstheme="minorHAnsi"/>
          <w:lang w:eastAsia="zh-TW"/>
        </w:rPr>
        <w:t>(</w:t>
      </w:r>
      <w:r w:rsidRPr="002C3EFF">
        <w:rPr>
          <w:rFonts w:asciiTheme="minorHAnsi" w:hAnsiTheme="minorHAnsi" w:cstheme="minorHAnsi"/>
          <w:lang w:eastAsia="zh-TW"/>
        </w:rPr>
        <w:t>目前都是特殊字元造成</w:t>
      </w:r>
      <w:r w:rsidRPr="002C3EFF">
        <w:rPr>
          <w:rFonts w:asciiTheme="minorHAnsi" w:hAnsiTheme="minorHAnsi" w:cstheme="minorHAnsi"/>
          <w:lang w:eastAsia="zh-TW"/>
        </w:rPr>
        <w:t>)</w:t>
      </w:r>
    </w:p>
    <w:p w14:paraId="1BA101BF" w14:textId="77777777" w:rsidR="007810EC" w:rsidRPr="002C3EFF" w:rsidRDefault="007810EC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603507CA" w14:textId="613950E1" w:rsidR="000233D0" w:rsidRPr="002C3EFF" w:rsidRDefault="000233D0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8" w:name="_Toc132287431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FHIR Server</w:t>
      </w:r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使用說明</w:t>
      </w:r>
      <w:bookmarkEnd w:id="18"/>
    </w:p>
    <w:p w14:paraId="3DD6B794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FHIR SERVER</w:t>
      </w:r>
    </w:p>
    <w:p w14:paraId="714D90FD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http://104.208.68.39:8080/</w:t>
      </w:r>
    </w:p>
    <w:p w14:paraId="6EE0B6EE" w14:textId="5DAA4B49" w:rsidR="00484D1F" w:rsidRPr="002C3EFF" w:rsidRDefault="00484D1F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1BA0CD01" w14:textId="02EB24C4" w:rsidR="00691B11" w:rsidRPr="002C3EFF" w:rsidRDefault="00B113B8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9" w:name="_Toc132287432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疑難排除</w:t>
      </w:r>
      <w:bookmarkEnd w:id="19"/>
    </w:p>
    <w:p w14:paraId="11EE22A3" w14:textId="4029AD71" w:rsidR="00484D1F" w:rsidRPr="002C3EFF" w:rsidRDefault="00484D1F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0" w:name="_Toc132287433"/>
      <w:r w:rsidRPr="002C3EFF">
        <w:rPr>
          <w:rFonts w:asciiTheme="minorHAnsi" w:hAnsiTheme="minorHAnsi" w:cstheme="minorHAnsi"/>
          <w:b w:val="0"/>
          <w:bCs w:val="0"/>
          <w:lang w:eastAsia="zh-TW"/>
        </w:rPr>
        <w:t>系統工程師區</w:t>
      </w:r>
      <w:bookmarkEnd w:id="20"/>
    </w:p>
    <w:p w14:paraId="53E168B4" w14:textId="3638E44A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使用</w:t>
      </w:r>
      <w:proofErr w:type="spellStart"/>
      <w:r w:rsidRPr="002C3EFF">
        <w:rPr>
          <w:rFonts w:asciiTheme="minorHAnsi" w:hAnsiTheme="minorHAnsi" w:cstheme="minorHAnsi"/>
          <w:lang w:eastAsia="zh-TW"/>
        </w:rPr>
        <w:t>Dockerfile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compose</w:t>
      </w:r>
      <w:r w:rsidRPr="002C3EFF">
        <w:rPr>
          <w:rFonts w:asciiTheme="minorHAnsi" w:hAnsiTheme="minorHAnsi" w:cstheme="minorHAnsi"/>
          <w:lang w:eastAsia="zh-TW"/>
        </w:rPr>
        <w:t>創建</w:t>
      </w:r>
      <w:r w:rsidRPr="002C3EFF">
        <w:rPr>
          <w:rFonts w:asciiTheme="minorHAnsi" w:hAnsiTheme="minorHAnsi" w:cstheme="minorHAnsi"/>
          <w:lang w:eastAsia="zh-TW"/>
        </w:rPr>
        <w:t>image</w:t>
      </w:r>
    </w:p>
    <w:p w14:paraId="097AAA85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create</w:t>
      </w:r>
    </w:p>
    <w:p w14:paraId="41EC5DB9" w14:textId="18F96010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31E71370" w14:textId="08E1906C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506E45D1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2549451E" w14:textId="3F9AC09A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Docker Network not Found </w:t>
      </w:r>
      <w:r w:rsidRPr="002C3EFF">
        <w:rPr>
          <w:rFonts w:asciiTheme="minorHAnsi" w:hAnsiTheme="minorHAnsi" w:cstheme="minorHAnsi"/>
          <w:lang w:eastAsia="zh-TW"/>
        </w:rPr>
        <w:t>網路服務有問題</w:t>
      </w:r>
      <w:r w:rsidRPr="002C3EFF">
        <w:rPr>
          <w:rFonts w:asciiTheme="minorHAnsi" w:hAnsiTheme="minorHAnsi" w:cstheme="minorHAnsi"/>
          <w:lang w:eastAsia="zh-TW"/>
        </w:rPr>
        <w:t xml:space="preserve">   #</w:t>
      </w:r>
    </w:p>
    <w:p w14:paraId="06ED6625" w14:textId="13B835E5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up -d --force-recreate</w:t>
      </w:r>
    </w:p>
    <w:p w14:paraId="7CA97660" w14:textId="3A409F99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5C378939" w14:textId="599824F9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3CCF596C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751C4083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stop</w:t>
      </w:r>
    </w:p>
    <w:p w14:paraId="75B90D5D" w14:textId="0C2F34A5" w:rsidR="00691B11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proofErr w:type="gram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proofErr w:type="gramEnd"/>
      <w:r w:rsidRPr="002C3EFF">
        <w:rPr>
          <w:rFonts w:asciiTheme="minorHAnsi" w:hAnsiTheme="minorHAnsi" w:cstheme="minorHAnsi"/>
          <w:lang w:eastAsia="zh-TW"/>
        </w:rPr>
        <w:t xml:space="preserve"> rm</w:t>
      </w:r>
    </w:p>
    <w:p w14:paraId="460767ED" w14:textId="77777777" w:rsidR="00C52003" w:rsidRPr="002C3EFF" w:rsidRDefault="00C52003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4EC01A29" w14:textId="77777777" w:rsidR="00C52003" w:rsidRPr="002C3EFF" w:rsidRDefault="00C52003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5CF1C81E" w14:textId="03FC35BB" w:rsidR="00C52003" w:rsidRPr="002C3EFF" w:rsidRDefault="00B113B8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1" w:name="_Toc132287434"/>
      <w:r w:rsidRPr="002C3EFF">
        <w:rPr>
          <w:rFonts w:asciiTheme="minorHAnsi" w:hAnsiTheme="minorHAnsi" w:cstheme="minorHAnsi"/>
          <w:b w:val="0"/>
          <w:bCs w:val="0"/>
          <w:lang w:eastAsia="zh-TW"/>
        </w:rPr>
        <w:t>維護與管理</w:t>
      </w:r>
      <w:bookmarkEnd w:id="21"/>
    </w:p>
    <w:p w14:paraId="36720DC7" w14:textId="6A43050E" w:rsidR="00484D1F" w:rsidRPr="002C3EFF" w:rsidRDefault="00484D1F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2" w:name="_Toc132287435"/>
      <w:r w:rsidRPr="002C3EFF">
        <w:rPr>
          <w:rFonts w:asciiTheme="minorHAnsi" w:hAnsiTheme="minorHAnsi" w:cstheme="minorHAnsi"/>
          <w:b w:val="0"/>
          <w:bCs w:val="0"/>
          <w:lang w:eastAsia="zh-TW"/>
        </w:rPr>
        <w:t>系統工程師區</w:t>
      </w:r>
      <w:bookmarkEnd w:id="22"/>
    </w:p>
    <w:p w14:paraId="2825EB57" w14:textId="09ECAA31" w:rsidR="00484D1F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3" w:name="_Toc132287436"/>
      <w:r w:rsidRPr="002C3EFF">
        <w:rPr>
          <w:rFonts w:asciiTheme="minorHAnsi" w:hAnsiTheme="minorHAnsi" w:cstheme="minorHAnsi"/>
          <w:b w:val="0"/>
          <w:bCs w:val="0"/>
          <w:lang w:eastAsia="zh-TW"/>
        </w:rPr>
        <w:t>平時維護</w:t>
      </w:r>
      <w:bookmarkEnd w:id="23"/>
    </w:p>
    <w:p w14:paraId="7EF6142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系統使用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載入服務，設定為服務中斷自動重啟</w:t>
      </w:r>
    </w:p>
    <w:p w14:paraId="416FDA3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電腦不關，</w:t>
      </w:r>
      <w:r w:rsidRPr="002C3EFF">
        <w:rPr>
          <w:rFonts w:asciiTheme="minorHAnsi" w:hAnsiTheme="minorHAnsi" w:cstheme="minorHAnsi"/>
          <w:lang w:eastAsia="zh-TW"/>
        </w:rPr>
        <w:t>VM</w:t>
      </w:r>
      <w:r w:rsidRPr="002C3EFF">
        <w:rPr>
          <w:rFonts w:asciiTheme="minorHAnsi" w:hAnsiTheme="minorHAnsi" w:cstheme="minorHAnsi"/>
          <w:lang w:eastAsia="zh-TW"/>
        </w:rPr>
        <w:t>不關，服務不中斷</w:t>
      </w:r>
    </w:p>
    <w:p w14:paraId="5749CC14" w14:textId="7B130C60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電腦重開機後，服務自動啟動載入</w:t>
      </w:r>
    </w:p>
    <w:p w14:paraId="7DA5F336" w14:textId="24CEB903" w:rsidR="00484D1F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4" w:name="_Toc132287437"/>
      <w:r w:rsidRPr="002C3EFF">
        <w:rPr>
          <w:rFonts w:asciiTheme="minorHAnsi" w:hAnsiTheme="minorHAnsi" w:cstheme="minorHAnsi"/>
          <w:b w:val="0"/>
          <w:bCs w:val="0"/>
          <w:lang w:eastAsia="zh-TW"/>
        </w:rPr>
        <w:t>重新啟動服務</w:t>
      </w:r>
      <w:bookmarkEnd w:id="24"/>
    </w:p>
    <w:p w14:paraId="203707F4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#Dokcer</w:t>
      </w:r>
      <w:r w:rsidRPr="002C3EFF">
        <w:rPr>
          <w:rFonts w:asciiTheme="minorHAnsi" w:hAnsiTheme="minorHAnsi" w:cstheme="minorHAnsi"/>
          <w:lang w:eastAsia="zh-TW"/>
        </w:rPr>
        <w:t>教學</w:t>
      </w:r>
      <w:r w:rsidRPr="002C3EFF">
        <w:rPr>
          <w:rFonts w:asciiTheme="minorHAnsi" w:hAnsiTheme="minorHAnsi" w:cstheme="minorHAnsi"/>
          <w:lang w:eastAsia="zh-TW"/>
        </w:rPr>
        <w:t>#</w:t>
      </w:r>
    </w:p>
    <w:p w14:paraId="7A38CEF7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https://glints.com/tw/blog/docker-basic-tutorial/</w:t>
      </w:r>
    </w:p>
    <w:p w14:paraId="7068C3D4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7E2D7DA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重啟</w:t>
      </w:r>
      <w:r w:rsidRPr="002C3EFF">
        <w:rPr>
          <w:rFonts w:asciiTheme="minorHAnsi" w:hAnsiTheme="minorHAnsi" w:cstheme="minorHAnsi"/>
          <w:lang w:eastAsia="zh-TW"/>
        </w:rPr>
        <w:t>FHIR SERVER#</w:t>
      </w:r>
    </w:p>
    <w:p w14:paraId="323A16DB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798BA96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proofErr w:type="spellStart"/>
      <w:r w:rsidRPr="002C3EFF">
        <w:rPr>
          <w:rFonts w:asciiTheme="minorHAnsi" w:hAnsiTheme="minorHAnsi" w:cstheme="minorHAnsi"/>
          <w:lang w:eastAsia="zh-TW"/>
        </w:rPr>
        <w:t>hapiproject</w:t>
      </w:r>
      <w:proofErr w:type="spellEnd"/>
      <w:r w:rsidRPr="002C3EFF">
        <w:rPr>
          <w:rFonts w:asciiTheme="minorHAnsi" w:hAnsiTheme="minorHAnsi" w:cstheme="minorHAnsi"/>
          <w:lang w:eastAsia="zh-TW"/>
        </w:rPr>
        <w:t>/</w:t>
      </w:r>
      <w:proofErr w:type="spellStart"/>
      <w:r w:rsidRPr="002C3EFF">
        <w:rPr>
          <w:rFonts w:asciiTheme="minorHAnsi" w:hAnsiTheme="minorHAnsi" w:cstheme="minorHAnsi"/>
          <w:lang w:eastAsia="zh-TW"/>
        </w:rPr>
        <w:t>hapi:latest</w:t>
      </w:r>
      <w:proofErr w:type="spellEnd"/>
    </w:p>
    <w:p w14:paraId="7DEE7FB9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6dd8c60008de</w:t>
      </w:r>
    </w:p>
    <w:p w14:paraId="41A6DC1C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restart 6dd8c60008de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重新啟動完畢</w:t>
      </w:r>
    </w:p>
    <w:p w14:paraId="3956FA69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58D1589F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重啟</w:t>
      </w:r>
      <w:r w:rsidRPr="002C3EFF">
        <w:rPr>
          <w:rFonts w:asciiTheme="minorHAnsi" w:hAnsiTheme="minorHAnsi" w:cstheme="minorHAnsi"/>
          <w:lang w:eastAsia="zh-TW"/>
        </w:rPr>
        <w:t>FHIR portal#</w:t>
      </w:r>
    </w:p>
    <w:p w14:paraId="7241BABA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5EA5722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tprts:1.0.0</w:t>
      </w:r>
    </w:p>
    <w:p w14:paraId="0C18E9F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38e51112cc13</w:t>
      </w:r>
    </w:p>
    <w:p w14:paraId="32D420CA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restart 38e51112cc13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重新啟動完畢</w:t>
      </w:r>
    </w:p>
    <w:p w14:paraId="0EFAB57C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3111031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重啟</w:t>
      </w:r>
      <w:r w:rsidRPr="002C3EFF">
        <w:rPr>
          <w:rFonts w:asciiTheme="minorHAnsi" w:hAnsiTheme="minorHAnsi" w:cstheme="minorHAnsi"/>
          <w:lang w:eastAsia="zh-TW"/>
        </w:rPr>
        <w:t>FHIR API#</w:t>
      </w:r>
    </w:p>
    <w:p w14:paraId="00A6FFD9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21B1C55B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lastRenderedPageBreak/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flaska:1.0.0</w:t>
      </w:r>
    </w:p>
    <w:p w14:paraId="3BECFD44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4d6e7f87cc9a</w:t>
      </w:r>
    </w:p>
    <w:p w14:paraId="0DBCEA71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template_nginx:1.0.0</w:t>
      </w:r>
    </w:p>
    <w:p w14:paraId="237AACD8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fdf327988d7e</w:t>
      </w:r>
    </w:p>
    <w:p w14:paraId="3445B25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restart 4d6e7f87cc9a fdf327988d7e</w:t>
      </w:r>
    </w:p>
    <w:p w14:paraId="299C5E90" w14:textId="70D84FBB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重新啟動完畢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</w:p>
    <w:p w14:paraId="0379F409" w14:textId="3577B0BF" w:rsidR="009675C4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5" w:name="_Toc132287438"/>
      <w:r w:rsidRPr="002C3EFF">
        <w:rPr>
          <w:rFonts w:asciiTheme="minorHAnsi" w:hAnsiTheme="minorHAnsi" w:cstheme="minorHAnsi"/>
          <w:b w:val="0"/>
          <w:bCs w:val="0"/>
          <w:lang w:eastAsia="zh-TW"/>
        </w:rPr>
        <w:t>更新</w:t>
      </w:r>
      <w:bookmarkEnd w:id="25"/>
    </w:p>
    <w:p w14:paraId="52AC1CF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1.</w:t>
      </w:r>
      <w:r w:rsidRPr="002C3EFF">
        <w:rPr>
          <w:rFonts w:asciiTheme="minorHAnsi" w:hAnsiTheme="minorHAnsi" w:cstheme="minorHAnsi"/>
          <w:lang w:eastAsia="zh-TW"/>
        </w:rPr>
        <w:t>刪除舊有服務</w:t>
      </w:r>
    </w:p>
    <w:p w14:paraId="2FE0D96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2.</w:t>
      </w:r>
      <w:r w:rsidRPr="002C3EFF">
        <w:rPr>
          <w:rFonts w:asciiTheme="minorHAnsi" w:hAnsiTheme="minorHAnsi" w:cstheme="minorHAnsi"/>
          <w:lang w:eastAsia="zh-TW"/>
        </w:rPr>
        <w:t>下載新程式碼</w:t>
      </w:r>
    </w:p>
    <w:p w14:paraId="6001D0F6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3.</w:t>
      </w:r>
      <w:r w:rsidRPr="002C3EFF">
        <w:rPr>
          <w:rFonts w:asciiTheme="minorHAnsi" w:hAnsiTheme="minorHAnsi" w:cstheme="minorHAnsi"/>
          <w:lang w:eastAsia="zh-TW"/>
        </w:rPr>
        <w:t>安裝並載入服務</w:t>
      </w:r>
    </w:p>
    <w:p w14:paraId="40BA4735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454A8DED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更新</w:t>
      </w:r>
      <w:r w:rsidRPr="002C3EFF">
        <w:rPr>
          <w:rFonts w:asciiTheme="minorHAnsi" w:hAnsiTheme="minorHAnsi" w:cstheme="minorHAnsi"/>
          <w:lang w:eastAsia="zh-TW"/>
        </w:rPr>
        <w:t>FHIR SERVER#</w:t>
      </w:r>
    </w:p>
    <w:p w14:paraId="5833967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!!!</w:t>
      </w:r>
      <w:r w:rsidRPr="002C3EFF">
        <w:rPr>
          <w:rFonts w:asciiTheme="minorHAnsi" w:hAnsiTheme="minorHAnsi" w:cstheme="minorHAnsi"/>
          <w:lang w:eastAsia="zh-TW"/>
        </w:rPr>
        <w:t>更新前資料須先備份</w:t>
      </w:r>
      <w:r w:rsidRPr="002C3EFF">
        <w:rPr>
          <w:rFonts w:asciiTheme="minorHAnsi" w:hAnsiTheme="minorHAnsi" w:cstheme="minorHAnsi"/>
          <w:lang w:eastAsia="zh-TW"/>
        </w:rPr>
        <w:t>!!!</w:t>
      </w:r>
    </w:p>
    <w:p w14:paraId="4E2107A2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建議找當初設定廠商</w:t>
      </w:r>
    </w:p>
    <w:p w14:paraId="642EC3F7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7120CD12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更新</w:t>
      </w:r>
      <w:r w:rsidRPr="002C3EFF">
        <w:rPr>
          <w:rFonts w:asciiTheme="minorHAnsi" w:hAnsiTheme="minorHAnsi" w:cstheme="minorHAnsi"/>
          <w:lang w:eastAsia="zh-TW"/>
        </w:rPr>
        <w:t>FHIR portal#</w:t>
      </w:r>
    </w:p>
    <w:p w14:paraId="12680C6D" w14:textId="0C449BBE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ls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查詢現在目錄下檔案</w:t>
      </w:r>
      <w:r w:rsidRPr="002C3EFF">
        <w:rPr>
          <w:rFonts w:asciiTheme="minorHAnsi" w:hAnsiTheme="minorHAnsi" w:cstheme="minorHAnsi"/>
          <w:lang w:eastAsia="zh-TW"/>
        </w:rPr>
        <w:tab/>
        <w:t>(</w:t>
      </w:r>
      <w:r w:rsidRPr="002C3EFF">
        <w:rPr>
          <w:rFonts w:asciiTheme="minorHAnsi" w:hAnsiTheme="minorHAnsi" w:cstheme="minorHAnsi"/>
          <w:lang w:eastAsia="zh-TW"/>
        </w:rPr>
        <w:t>專案預設名稱</w:t>
      </w:r>
      <w:proofErr w:type="spellStart"/>
      <w:r w:rsidRPr="002C3EFF">
        <w:rPr>
          <w:rFonts w:asciiTheme="minorHAnsi" w:hAnsiTheme="minorHAnsi" w:cstheme="minorHAnsi"/>
          <w:lang w:eastAsia="zh-TW"/>
        </w:rPr>
        <w:t>sktpech</w:t>
      </w:r>
      <w:proofErr w:type="spellEnd"/>
      <w:r w:rsidRPr="002C3EFF">
        <w:rPr>
          <w:rFonts w:asciiTheme="minorHAnsi" w:hAnsiTheme="minorHAnsi" w:cstheme="minorHAnsi"/>
          <w:lang w:eastAsia="zh-TW"/>
        </w:rPr>
        <w:t>)</w:t>
      </w:r>
    </w:p>
    <w:p w14:paraId="3CB15FD4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4BC453F2" w14:textId="3F179008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cd </w:t>
      </w:r>
      <w:proofErr w:type="spellStart"/>
      <w:r w:rsidRPr="002C3EFF">
        <w:rPr>
          <w:rFonts w:asciiTheme="minorHAnsi" w:hAnsiTheme="minorHAnsi" w:cstheme="minorHAnsi"/>
          <w:lang w:eastAsia="zh-TW"/>
        </w:rPr>
        <w:t>sktpech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進入專案目錄</w:t>
      </w:r>
    </w:p>
    <w:p w14:paraId="6F5AD00E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2F28B2DE" w14:textId="5AA845B5" w:rsidR="00532720" w:rsidRPr="002C3EFF" w:rsidRDefault="00C52003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6" w:name="_Toc132287439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附錄</w:t>
      </w:r>
      <w:bookmarkEnd w:id="26"/>
    </w:p>
    <w:p w14:paraId="77AC09EF" w14:textId="77777777" w:rsidR="00E81978" w:rsidRPr="002C3EFF" w:rsidRDefault="00B0457E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sdt>
        <w:sdtPr>
          <w:rPr>
            <w:rFonts w:asciiTheme="minorHAnsi" w:hAnsiTheme="minorHAnsi" w:cstheme="minorHAnsi"/>
            <w:noProof/>
            <w:lang w:eastAsia="zh-TW"/>
          </w:rPr>
          <w:alias w:val="段落文字："/>
          <w:tag w:val="段落文字："/>
          <w:id w:val="1216239889"/>
          <w:placeholder>
            <w:docPart w:val="39526EBC40534D7A8085BC9DCEFC0C0C"/>
          </w:placeholder>
          <w:temporary/>
          <w:showingPlcHdr/>
          <w15:appearance w15:val="hidden"/>
          <w:text/>
        </w:sdtPr>
        <w:sdtEndPr/>
        <w:sdtContent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[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參考資料開始於新的頁面，就和您論文上的所有章節一樣。下文中參考資料頁面所使用的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 [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引文與書目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] 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功能位於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 [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參考資料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] 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索引標籤。這項功能包括以第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 6 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版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 APA 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格式設定您參考資料的樣式選項。您也可以使用這項功能新增可連結到資料來源的引文，如本段和前段結尾所示。若要自訂引文，請以滑鼠右鍵按一下它，然後按一下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 xml:space="preserve"> [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編輯引文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]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。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]</w:t>
          </w:r>
        </w:sdtContent>
      </w:sdt>
      <w:r w:rsidR="00BA45DB" w:rsidRPr="002C3EFF">
        <w:rPr>
          <w:rFonts w:asciiTheme="minorHAnsi" w:hAnsiTheme="minorHAnsi" w:cstheme="minorHAnsi"/>
          <w:noProof/>
          <w:lang w:val="zh-TW" w:eastAsia="zh-TW" w:bidi="zh-TW"/>
        </w:rPr>
        <w:t>(</w:t>
      </w:r>
      <w:sdt>
        <w:sdtPr>
          <w:rPr>
            <w:rFonts w:asciiTheme="minorHAnsi" w:hAnsiTheme="minorHAnsi" w:cstheme="minorHAnsi"/>
            <w:noProof/>
            <w:lang w:eastAsia="zh-TW"/>
          </w:rPr>
          <w:alias w:val="姓氏，年份："/>
          <w:tag w:val="姓氏，年份："/>
          <w:id w:val="-113908824"/>
          <w:placeholder>
            <w:docPart w:val="A11805EACB1A44CF9033C9AA03CD41BF"/>
          </w:placeholder>
          <w:temporary/>
          <w:showingPlcHdr/>
          <w15:appearance w15:val="hidden"/>
          <w:text/>
        </w:sdtPr>
        <w:sdtEndPr/>
        <w:sdtContent>
          <w:r w:rsidR="00BA45DB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姓氏，年份</w:t>
          </w:r>
        </w:sdtContent>
      </w:sdt>
      <w:r w:rsidR="00BA45DB" w:rsidRPr="002C3EFF">
        <w:rPr>
          <w:rFonts w:asciiTheme="minorHAnsi" w:hAnsiTheme="minorHAnsi" w:cstheme="minorHAnsi"/>
          <w:noProof/>
          <w:lang w:val="zh-TW" w:eastAsia="zh-TW" w:bidi="zh-TW"/>
        </w:rPr>
        <w:t>)</w:t>
      </w:r>
    </w:p>
    <w:bookmarkStart w:id="27" w:name="_Toc132287440" w:displacedByCustomXml="next"/>
    <w:sdt>
      <w:sdtPr>
        <w:rPr>
          <w:rFonts w:asciiTheme="minorHAnsi" w:hAnsiTheme="minorHAnsi" w:cstheme="minorHAnsi"/>
          <w:noProof/>
          <w:lang w:eastAsia="zh-TW"/>
        </w:rPr>
        <w:id w:val="62297111"/>
        <w:docPartObj>
          <w:docPartGallery w:val="Bibliographies"/>
          <w:docPartUnique/>
        </w:docPartObj>
      </w:sdtPr>
      <w:sdtEndPr/>
      <w:sdtContent>
        <w:p w14:paraId="1E05FFDA" w14:textId="77777777" w:rsidR="00E81978" w:rsidRPr="002C3EFF" w:rsidRDefault="005D3A03" w:rsidP="00443956">
          <w:pPr>
            <w:pStyle w:val="a5"/>
            <w:spacing w:line="240" w:lineRule="auto"/>
            <w:rPr>
              <w:rFonts w:asciiTheme="minorHAnsi" w:hAnsiTheme="minorHAnsi" w:cstheme="minorHAnsi"/>
              <w:noProof/>
              <w:lang w:eastAsia="zh-TW"/>
            </w:rPr>
          </w:pPr>
          <w:r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參考資料</w:t>
          </w:r>
          <w:bookmarkEnd w:id="27"/>
        </w:p>
        <w:p w14:paraId="67350291" w14:textId="77777777" w:rsidR="004946A7" w:rsidRPr="002C3EFF" w:rsidRDefault="004946A7" w:rsidP="00443956">
          <w:pPr>
            <w:pStyle w:val="af0"/>
            <w:spacing w:line="240" w:lineRule="auto"/>
            <w:rPr>
              <w:rFonts w:asciiTheme="minorHAnsi" w:hAnsiTheme="minorHAnsi" w:cstheme="minorHAnsi"/>
              <w:noProof/>
              <w:kern w:val="0"/>
              <w:lang w:eastAsia="zh-TW"/>
            </w:rPr>
          </w:pPr>
          <w:r w:rsidRPr="002C3EFF">
            <w:rPr>
              <w:rFonts w:asciiTheme="minorHAnsi" w:hAnsiTheme="minorHAnsi" w:cstheme="minorHAnsi"/>
              <w:noProof/>
              <w:lang w:eastAsia="zh-TW"/>
            </w:rPr>
            <w:fldChar w:fldCharType="begin"/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instrText xml:space="preserve"> BIBLIOGRAPHY \l 1028 \f 1028 </w:instrTex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fldChar w:fldCharType="separate"/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姓氏，名字，中間名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. (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年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 xml:space="preserve">). 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書名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 xml:space="preserve">. 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城市名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 xml:space="preserve">: 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發行者名稱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.</w:t>
          </w:r>
        </w:p>
        <w:p w14:paraId="77B0739A" w14:textId="77777777" w:rsidR="004946A7" w:rsidRPr="002C3EFF" w:rsidRDefault="004946A7" w:rsidP="00443956">
          <w:pPr>
            <w:pStyle w:val="af0"/>
            <w:spacing w:line="240" w:lineRule="auto"/>
            <w:rPr>
              <w:rFonts w:asciiTheme="minorHAnsi" w:hAnsiTheme="minorHAnsi" w:cstheme="minorHAnsi"/>
              <w:noProof/>
              <w:lang w:eastAsia="zh-TW"/>
            </w:rPr>
          </w:pPr>
          <w:r w:rsidRPr="002C3EFF">
            <w:rPr>
              <w:rFonts w:asciiTheme="minorHAnsi" w:hAnsiTheme="minorHAnsi" w:cstheme="minorHAnsi"/>
              <w:noProof/>
              <w:lang w:eastAsia="zh-TW"/>
            </w:rPr>
            <w:t>姓氏，名字，中間名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. (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年份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 xml:space="preserve">). 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文章標題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 xml:space="preserve">. 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期刊標題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 xml:space="preserve">, 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起訖頁碼</w: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t>.</w:t>
          </w:r>
        </w:p>
        <w:p w14:paraId="474FCF9C" w14:textId="77777777" w:rsidR="00E81978" w:rsidRPr="002C3EFF" w:rsidRDefault="004946A7" w:rsidP="00443956">
          <w:pPr>
            <w:pStyle w:val="af0"/>
            <w:spacing w:line="240" w:lineRule="auto"/>
            <w:rPr>
              <w:rFonts w:asciiTheme="minorHAnsi" w:hAnsiTheme="minorHAnsi" w:cstheme="minorHAnsi"/>
              <w:noProof/>
              <w:lang w:eastAsia="zh-TW"/>
            </w:rPr>
          </w:pPr>
          <w:r w:rsidRPr="002C3EFF">
            <w:rPr>
              <w:rFonts w:asciiTheme="minorHAnsi" w:hAnsiTheme="minorHAnsi" w:cstheme="minorHAnsi"/>
              <w:noProof/>
              <w:lang w:eastAsia="zh-TW"/>
            </w:rPr>
            <w:fldChar w:fldCharType="end"/>
          </w:r>
        </w:p>
      </w:sdtContent>
    </w:sdt>
    <w:sectPr w:rsidR="00E81978" w:rsidRPr="002C3EFF" w:rsidSect="0082138E">
      <w:headerReference w:type="default" r:id="rId17"/>
      <w:headerReference w:type="first" r:id="rId18"/>
      <w:footerReference w:type="first" r:id="rId1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0FE5" w14:textId="77777777" w:rsidR="00B0457E" w:rsidRDefault="00B0457E">
      <w:pPr>
        <w:spacing w:line="240" w:lineRule="auto"/>
      </w:pPr>
      <w:r>
        <w:separator/>
      </w:r>
    </w:p>
    <w:p w14:paraId="756887C6" w14:textId="77777777" w:rsidR="00B0457E" w:rsidRDefault="00B0457E"/>
  </w:endnote>
  <w:endnote w:type="continuationSeparator" w:id="0">
    <w:p w14:paraId="61EBAFB4" w14:textId="77777777" w:rsidR="00B0457E" w:rsidRDefault="00B0457E">
      <w:pPr>
        <w:spacing w:line="240" w:lineRule="auto"/>
      </w:pPr>
      <w:r>
        <w:continuationSeparator/>
      </w:r>
    </w:p>
    <w:p w14:paraId="29C06568" w14:textId="77777777" w:rsidR="00B0457E" w:rsidRDefault="00B04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78904"/>
      <w:docPartObj>
        <w:docPartGallery w:val="Page Numbers (Bottom of Page)"/>
        <w:docPartUnique/>
      </w:docPartObj>
    </w:sdtPr>
    <w:sdtEndPr/>
    <w:sdtContent>
      <w:p w14:paraId="442A36B7" w14:textId="71BCE27B" w:rsidR="00A0139E" w:rsidRDefault="00A0139E">
        <w:pPr>
          <w:pStyle w:val="af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84E6FF8" w14:textId="77777777" w:rsidR="00A0139E" w:rsidRDefault="00A0139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9FB8" w14:textId="77777777" w:rsidR="00B0457E" w:rsidRDefault="00B0457E">
      <w:pPr>
        <w:spacing w:line="240" w:lineRule="auto"/>
      </w:pPr>
      <w:r>
        <w:separator/>
      </w:r>
    </w:p>
    <w:p w14:paraId="0E8323C6" w14:textId="77777777" w:rsidR="00B0457E" w:rsidRDefault="00B0457E"/>
  </w:footnote>
  <w:footnote w:type="continuationSeparator" w:id="0">
    <w:p w14:paraId="15DE6BAA" w14:textId="77777777" w:rsidR="00B0457E" w:rsidRDefault="00B0457E">
      <w:pPr>
        <w:spacing w:line="240" w:lineRule="auto"/>
      </w:pPr>
      <w:r>
        <w:continuationSeparator/>
      </w:r>
    </w:p>
    <w:p w14:paraId="10D511C8" w14:textId="77777777" w:rsidR="00B0457E" w:rsidRDefault="00B045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2DFD" w14:textId="77777777" w:rsidR="00E81978" w:rsidRDefault="00B0457E">
    <w:pPr>
      <w:pStyle w:val="a6"/>
    </w:pPr>
    <w:sdt>
      <w:sdtPr>
        <w:rPr>
          <w:rStyle w:val="a8"/>
        </w:rPr>
        <w:alias w:val="頁首"/>
        <w:tag w:val=""/>
        <w:id w:val="12739865"/>
        <w:placeholder>
          <w:docPart w:val="D6D0284D276E489796DD4200CDBC3E33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F87D2C">
          <w:rPr>
            <w:rStyle w:val="a8"/>
            <w:lang w:val="zh-TW" w:eastAsia="zh-TW" w:bidi="zh-TW"/>
          </w:rPr>
          <w:t>[最多 50 個字元的短標題]</w:t>
        </w:r>
      </w:sdtContent>
    </w:sdt>
    <w:r w:rsidR="005D3A03">
      <w:rPr>
        <w:rStyle w:val="a8"/>
        <w:lang w:val="zh-TW" w:eastAsia="zh-TW" w:bidi="zh-TW"/>
      </w:rPr>
      <w:ptab w:relativeTo="margin" w:alignment="right" w:leader="none"/>
    </w:r>
    <w:r w:rsidR="005D3A03">
      <w:rPr>
        <w:rStyle w:val="a8"/>
        <w:lang w:val="zh-TW" w:eastAsia="zh-TW" w:bidi="zh-TW"/>
      </w:rPr>
      <w:fldChar w:fldCharType="begin"/>
    </w:r>
    <w:r w:rsidR="005D3A03">
      <w:rPr>
        <w:rStyle w:val="a8"/>
        <w:lang w:val="zh-TW" w:eastAsia="zh-TW" w:bidi="zh-TW"/>
      </w:rPr>
      <w:instrText xml:space="preserve"> PAGE   \* MERGEFORMAT </w:instrText>
    </w:r>
    <w:r w:rsidR="005D3A03">
      <w:rPr>
        <w:rStyle w:val="a8"/>
        <w:lang w:val="zh-TW" w:eastAsia="zh-TW" w:bidi="zh-TW"/>
      </w:rPr>
      <w:fldChar w:fldCharType="separate"/>
    </w:r>
    <w:r w:rsidR="000D3F41">
      <w:rPr>
        <w:rStyle w:val="a8"/>
        <w:noProof/>
        <w:lang w:val="zh-TW" w:eastAsia="zh-TW" w:bidi="zh-TW"/>
      </w:rPr>
      <w:t>8</w:t>
    </w:r>
    <w:r w:rsidR="005D3A03">
      <w:rPr>
        <w:rStyle w:val="a8"/>
        <w:noProof/>
        <w:lang w:val="zh-TW" w:eastAsia="zh-TW" w:bidi="zh-TW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BB34" w14:textId="77777777" w:rsidR="00E81978" w:rsidRDefault="005D3A03">
    <w:pPr>
      <w:pStyle w:val="a6"/>
      <w:rPr>
        <w:rStyle w:val="a8"/>
        <w:noProof/>
        <w:lang w:eastAsia="zh-TW"/>
      </w:rPr>
    </w:pPr>
    <w:r>
      <w:rPr>
        <w:rFonts w:hint="eastAsia"/>
        <w:noProof/>
        <w:lang w:val="zh-TW" w:eastAsia="zh-TW" w:bidi="zh-TW"/>
      </w:rPr>
      <w:t>頁首：</w:t>
    </w:r>
    <w:sdt>
      <w:sdtPr>
        <w:rPr>
          <w:rStyle w:val="a8"/>
          <w:rFonts w:hint="eastAsia"/>
          <w:noProof/>
          <w:lang w:eastAsia="zh-TW"/>
        </w:rPr>
        <w:alias w:val="頁首"/>
        <w:tag w:val=""/>
        <w:id w:val="-696842620"/>
        <w:placeholder>
          <w:docPart w:val="439B380468334E919B35A85F02365D5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CF6E91">
          <w:rPr>
            <w:rStyle w:val="a8"/>
            <w:rFonts w:hint="eastAsia"/>
            <w:noProof/>
            <w:lang w:val="zh-TW" w:eastAsia="zh-TW" w:bidi="zh-TW"/>
          </w:rPr>
          <w:t>[最多 50 個字元的短標題]</w:t>
        </w:r>
      </w:sdtContent>
    </w:sdt>
    <w:r>
      <w:rPr>
        <w:rStyle w:val="a8"/>
        <w:rFonts w:hint="eastAsia"/>
        <w:noProof/>
        <w:lang w:val="zh-TW" w:eastAsia="zh-TW" w:bidi="zh-TW"/>
      </w:rPr>
      <w:ptab w:relativeTo="margin" w:alignment="right" w:leader="none"/>
    </w:r>
    <w:r>
      <w:rPr>
        <w:rStyle w:val="a8"/>
        <w:rFonts w:hint="eastAsia"/>
        <w:noProof/>
        <w:lang w:val="zh-TW" w:eastAsia="zh-TW" w:bidi="zh-TW"/>
      </w:rPr>
      <w:fldChar w:fldCharType="begin"/>
    </w:r>
    <w:r>
      <w:rPr>
        <w:rStyle w:val="a8"/>
        <w:rFonts w:hint="eastAsia"/>
        <w:noProof/>
        <w:lang w:val="zh-TW" w:eastAsia="zh-TW" w:bidi="zh-TW"/>
      </w:rPr>
      <w:instrText xml:space="preserve"> PAGE   \* MERGEFORMAT </w:instrText>
    </w:r>
    <w:r>
      <w:rPr>
        <w:rStyle w:val="a8"/>
        <w:rFonts w:hint="eastAsia"/>
        <w:noProof/>
        <w:lang w:val="zh-TW" w:eastAsia="zh-TW" w:bidi="zh-TW"/>
      </w:rPr>
      <w:fldChar w:fldCharType="separate"/>
    </w:r>
    <w:r w:rsidR="000D3F41">
      <w:rPr>
        <w:rStyle w:val="a8"/>
        <w:rFonts w:hint="eastAsia"/>
        <w:noProof/>
        <w:lang w:val="zh-TW" w:eastAsia="zh-TW" w:bidi="zh-TW"/>
      </w:rPr>
      <w:t>1</w:t>
    </w:r>
    <w:r>
      <w:rPr>
        <w:rStyle w:val="a8"/>
        <w:rFonts w:hint="eastAsia"/>
        <w:noProof/>
        <w:lang w:val="zh-TW" w:eastAsia="zh-TW" w:bidi="zh-T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9F299D"/>
    <w:multiLevelType w:val="hybridMultilevel"/>
    <w:tmpl w:val="663A5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740703"/>
    <w:multiLevelType w:val="hybridMultilevel"/>
    <w:tmpl w:val="3F0C1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C504FB"/>
    <w:multiLevelType w:val="hybridMultilevel"/>
    <w:tmpl w:val="616273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1010B07"/>
    <w:multiLevelType w:val="hybridMultilevel"/>
    <w:tmpl w:val="87927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E65E25"/>
    <w:multiLevelType w:val="multilevel"/>
    <w:tmpl w:val="3E64F048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30B46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2683B6E"/>
    <w:multiLevelType w:val="hybridMultilevel"/>
    <w:tmpl w:val="339A1C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523684"/>
    <w:multiLevelType w:val="hybridMultilevel"/>
    <w:tmpl w:val="38185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102A69"/>
    <w:multiLevelType w:val="hybridMultilevel"/>
    <w:tmpl w:val="742E76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FF94B5C"/>
    <w:multiLevelType w:val="hybridMultilevel"/>
    <w:tmpl w:val="990252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3D62BA"/>
    <w:multiLevelType w:val="hybridMultilevel"/>
    <w:tmpl w:val="AA8A1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781AEB"/>
    <w:multiLevelType w:val="hybridMultilevel"/>
    <w:tmpl w:val="AC0A7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7747663">
    <w:abstractNumId w:val="9"/>
  </w:num>
  <w:num w:numId="2" w16cid:durableId="831020129">
    <w:abstractNumId w:val="7"/>
  </w:num>
  <w:num w:numId="3" w16cid:durableId="1426146334">
    <w:abstractNumId w:val="6"/>
  </w:num>
  <w:num w:numId="4" w16cid:durableId="1124276395">
    <w:abstractNumId w:val="5"/>
  </w:num>
  <w:num w:numId="5" w16cid:durableId="671764650">
    <w:abstractNumId w:val="4"/>
  </w:num>
  <w:num w:numId="6" w16cid:durableId="1839033280">
    <w:abstractNumId w:val="8"/>
  </w:num>
  <w:num w:numId="7" w16cid:durableId="1909420441">
    <w:abstractNumId w:val="3"/>
  </w:num>
  <w:num w:numId="8" w16cid:durableId="379983937">
    <w:abstractNumId w:val="2"/>
  </w:num>
  <w:num w:numId="9" w16cid:durableId="2112579144">
    <w:abstractNumId w:val="1"/>
  </w:num>
  <w:num w:numId="10" w16cid:durableId="794832405">
    <w:abstractNumId w:val="0"/>
  </w:num>
  <w:num w:numId="11" w16cid:durableId="1782797540">
    <w:abstractNumId w:val="9"/>
    <w:lvlOverride w:ilvl="0">
      <w:startOverride w:val="1"/>
    </w:lvlOverride>
  </w:num>
  <w:num w:numId="12" w16cid:durableId="470292055">
    <w:abstractNumId w:val="25"/>
  </w:num>
  <w:num w:numId="13" w16cid:durableId="2140292781">
    <w:abstractNumId w:val="22"/>
  </w:num>
  <w:num w:numId="14" w16cid:durableId="1286499724">
    <w:abstractNumId w:val="19"/>
  </w:num>
  <w:num w:numId="15" w16cid:durableId="844856588">
    <w:abstractNumId w:val="24"/>
  </w:num>
  <w:num w:numId="16" w16cid:durableId="583344984">
    <w:abstractNumId w:val="14"/>
  </w:num>
  <w:num w:numId="17" w16cid:durableId="902908712">
    <w:abstractNumId w:val="15"/>
  </w:num>
  <w:num w:numId="18" w16cid:durableId="363404200">
    <w:abstractNumId w:val="16"/>
  </w:num>
  <w:num w:numId="19" w16cid:durableId="2142535508">
    <w:abstractNumId w:val="12"/>
  </w:num>
  <w:num w:numId="20" w16cid:durableId="1742169152">
    <w:abstractNumId w:val="18"/>
  </w:num>
  <w:num w:numId="21" w16cid:durableId="1979601721">
    <w:abstractNumId w:val="10"/>
  </w:num>
  <w:num w:numId="22" w16cid:durableId="1775973631">
    <w:abstractNumId w:val="21"/>
  </w:num>
  <w:num w:numId="23" w16cid:durableId="1180201650">
    <w:abstractNumId w:val="23"/>
  </w:num>
  <w:num w:numId="24" w16cid:durableId="381562264">
    <w:abstractNumId w:val="20"/>
  </w:num>
  <w:num w:numId="25" w16cid:durableId="1813518627">
    <w:abstractNumId w:val="11"/>
  </w:num>
  <w:num w:numId="26" w16cid:durableId="1787194565">
    <w:abstractNumId w:val="17"/>
  </w:num>
  <w:num w:numId="27" w16cid:durableId="4174060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9E"/>
    <w:rsid w:val="0000304C"/>
    <w:rsid w:val="00011975"/>
    <w:rsid w:val="000233D0"/>
    <w:rsid w:val="00083323"/>
    <w:rsid w:val="000D3F41"/>
    <w:rsid w:val="00192605"/>
    <w:rsid w:val="001D3838"/>
    <w:rsid w:val="00256B1D"/>
    <w:rsid w:val="002C3EFF"/>
    <w:rsid w:val="00304184"/>
    <w:rsid w:val="00355DCA"/>
    <w:rsid w:val="0038579D"/>
    <w:rsid w:val="003950EB"/>
    <w:rsid w:val="00443956"/>
    <w:rsid w:val="00463805"/>
    <w:rsid w:val="00484D1F"/>
    <w:rsid w:val="004946A7"/>
    <w:rsid w:val="004E56E1"/>
    <w:rsid w:val="00532720"/>
    <w:rsid w:val="00551A02"/>
    <w:rsid w:val="005534FA"/>
    <w:rsid w:val="0059129E"/>
    <w:rsid w:val="005D3A03"/>
    <w:rsid w:val="0062503F"/>
    <w:rsid w:val="00637BE5"/>
    <w:rsid w:val="00691B11"/>
    <w:rsid w:val="00776CE4"/>
    <w:rsid w:val="007810EC"/>
    <w:rsid w:val="007D70F3"/>
    <w:rsid w:val="007F1A5D"/>
    <w:rsid w:val="008002C0"/>
    <w:rsid w:val="0082138E"/>
    <w:rsid w:val="00830316"/>
    <w:rsid w:val="008920F3"/>
    <w:rsid w:val="008C5323"/>
    <w:rsid w:val="00922BBD"/>
    <w:rsid w:val="009675C4"/>
    <w:rsid w:val="009A6A3B"/>
    <w:rsid w:val="00A0139E"/>
    <w:rsid w:val="00B0457E"/>
    <w:rsid w:val="00B113B8"/>
    <w:rsid w:val="00B82098"/>
    <w:rsid w:val="00B823AA"/>
    <w:rsid w:val="00BA45DB"/>
    <w:rsid w:val="00BA7CB2"/>
    <w:rsid w:val="00BD40B2"/>
    <w:rsid w:val="00BD5003"/>
    <w:rsid w:val="00BF4184"/>
    <w:rsid w:val="00C0601E"/>
    <w:rsid w:val="00C31D30"/>
    <w:rsid w:val="00C52003"/>
    <w:rsid w:val="00C72C07"/>
    <w:rsid w:val="00CA4EC2"/>
    <w:rsid w:val="00CD6E39"/>
    <w:rsid w:val="00CE6581"/>
    <w:rsid w:val="00CF6E91"/>
    <w:rsid w:val="00D85B68"/>
    <w:rsid w:val="00E5317F"/>
    <w:rsid w:val="00E6004D"/>
    <w:rsid w:val="00E81978"/>
    <w:rsid w:val="00EA2A9B"/>
    <w:rsid w:val="00EB0F6E"/>
    <w:rsid w:val="00F31F49"/>
    <w:rsid w:val="00F379B7"/>
    <w:rsid w:val="00F525FA"/>
    <w:rsid w:val="00F67EF7"/>
    <w:rsid w:val="00F82579"/>
    <w:rsid w:val="00F87D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1DAA8"/>
  <w15:chartTrackingRefBased/>
  <w15:docId w15:val="{C503E749-849E-4CE6-956F-7ADC9718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946A7"/>
    <w:pPr>
      <w:spacing w:line="360" w:lineRule="auto"/>
    </w:pPr>
    <w:rPr>
      <w:rFonts w:ascii="Microsoft JhengHei UI" w:eastAsia="Microsoft JhengHei UI" w:hAnsi="Microsoft JhengHei UI"/>
      <w:kern w:val="24"/>
    </w:rPr>
  </w:style>
  <w:style w:type="paragraph" w:styleId="1">
    <w:name w:val="heading 1"/>
    <w:basedOn w:val="a1"/>
    <w:next w:val="a1"/>
    <w:link w:val="10"/>
    <w:uiPriority w:val="4"/>
    <w:qFormat/>
    <w:rsid w:val="004946A7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4946A7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4946A7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4946A7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4946A7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節標題"/>
    <w:basedOn w:val="a1"/>
    <w:uiPriority w:val="2"/>
    <w:qFormat/>
    <w:rsid w:val="004946A7"/>
    <w:pPr>
      <w:pageBreakBefore/>
      <w:ind w:firstLine="0"/>
      <w:jc w:val="center"/>
      <w:outlineLvl w:val="0"/>
    </w:pPr>
    <w:rPr>
      <w:rFonts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customStyle="1" w:styleId="a7">
    <w:name w:val="頁首 字元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No Indent"/>
    <w:uiPriority w:val="3"/>
    <w:qFormat/>
    <w:rsid w:val="004946A7"/>
    <w:pPr>
      <w:spacing w:line="360" w:lineRule="auto"/>
      <w:ind w:firstLine="0"/>
    </w:pPr>
    <w:rPr>
      <w:rFonts w:ascii="Microsoft JhengHei UI" w:eastAsia="Microsoft JhengHei UI" w:hAnsi="Microsoft JhengHei UI"/>
    </w:rPr>
  </w:style>
  <w:style w:type="character" w:customStyle="1" w:styleId="10">
    <w:name w:val="標題 1 字元"/>
    <w:basedOn w:val="a2"/>
    <w:link w:val="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character" w:customStyle="1" w:styleId="22">
    <w:name w:val="標題 2 字元"/>
    <w:basedOn w:val="a2"/>
    <w:link w:val="2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paragraph" w:styleId="ab">
    <w:name w:val="Title"/>
    <w:basedOn w:val="a1"/>
    <w:link w:val="ac"/>
    <w:qFormat/>
    <w:rsid w:val="004946A7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ac">
    <w:name w:val="標題 字元"/>
    <w:basedOn w:val="a2"/>
    <w:link w:val="ab"/>
    <w:rsid w:val="004946A7"/>
    <w:rPr>
      <w:rFonts w:ascii="Microsoft JhengHei UI" w:eastAsia="Microsoft JhengHei UI" w:hAnsi="Microsoft JhengHei UI" w:cstheme="majorBidi"/>
      <w:kern w:val="24"/>
    </w:rPr>
  </w:style>
  <w:style w:type="character" w:styleId="ad">
    <w:name w:val="Emphasis"/>
    <w:basedOn w:val="a2"/>
    <w:uiPriority w:val="4"/>
    <w:unhideWhenUsed/>
    <w:qFormat/>
    <w:rPr>
      <w:i/>
      <w:iCs/>
    </w:rPr>
  </w:style>
  <w:style w:type="character" w:customStyle="1" w:styleId="32">
    <w:name w:val="標題 3 字元"/>
    <w:basedOn w:val="a2"/>
    <w:link w:val="3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character" w:customStyle="1" w:styleId="42">
    <w:name w:val="標題 4 字元"/>
    <w:basedOn w:val="a2"/>
    <w:link w:val="41"/>
    <w:uiPriority w:val="4"/>
    <w:rsid w:val="004946A7"/>
    <w:rPr>
      <w:rFonts w:ascii="Microsoft JhengHei UI" w:eastAsia="Microsoft JhengHei UI" w:hAnsi="Microsoft JhengHei UI" w:cstheme="majorBidi"/>
      <w:b/>
      <w:bCs/>
      <w:i/>
      <w:iCs/>
      <w:kern w:val="24"/>
    </w:rPr>
  </w:style>
  <w:style w:type="character" w:customStyle="1" w:styleId="52">
    <w:name w:val="標題 5 字元"/>
    <w:basedOn w:val="a2"/>
    <w:link w:val="51"/>
    <w:uiPriority w:val="4"/>
    <w:rsid w:val="004946A7"/>
    <w:rPr>
      <w:rFonts w:ascii="Microsoft JhengHei UI" w:eastAsia="Microsoft JhengHei UI" w:hAnsi="Microsoft JhengHei U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本文 字元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本文 2 字元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本文第一層縮排 字元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本文縮排 字元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本文第一層縮排 2 字元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本文縮排 2 字元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unhideWhenUsed/>
    <w:pPr>
      <w:spacing w:line="240" w:lineRule="auto"/>
      <w:ind w:left="4320" w:firstLine="0"/>
    </w:pPr>
  </w:style>
  <w:style w:type="character" w:customStyle="1" w:styleId="afa">
    <w:name w:val="結語 字元"/>
    <w:basedOn w:val="a2"/>
    <w:link w:val="af9"/>
    <w:uiPriority w:val="99"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註解文字 字元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註解主旨 字元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日期 字元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電子郵件簽名 字元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ff6">
    <w:name w:val="註腳文字 字元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8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er"/>
    <w:basedOn w:val="a1"/>
    <w:link w:val="affa"/>
    <w:uiPriority w:val="99"/>
    <w:unhideWhenUsed/>
    <w:rsid w:val="008002C0"/>
    <w:pPr>
      <w:spacing w:line="240" w:lineRule="auto"/>
      <w:ind w:firstLine="0"/>
    </w:pPr>
  </w:style>
  <w:style w:type="character" w:customStyle="1" w:styleId="affa">
    <w:name w:val="頁尾 字元"/>
    <w:basedOn w:val="a2"/>
    <w:link w:val="aff9"/>
    <w:uiPriority w:val="99"/>
    <w:rsid w:val="008002C0"/>
    <w:rPr>
      <w:kern w:val="24"/>
    </w:rPr>
  </w:style>
  <w:style w:type="table" w:styleId="affb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c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0">
    <w:name w:val="標題 8 字元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d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e">
    <w:name w:val="Intense Quote"/>
    <w:basedOn w:val="a1"/>
    <w:next w:val="a1"/>
    <w:link w:val="afff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">
    <w:name w:val="鮮明引文 字元"/>
    <w:basedOn w:val="a2"/>
    <w:link w:val="aff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0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1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2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3">
    <w:name w:val="macro"/>
    <w:link w:val="afff4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4">
    <w:name w:val="巨集文字 字元"/>
    <w:basedOn w:val="a2"/>
    <w:link w:val="afff3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5">
    <w:name w:val="Message Header"/>
    <w:basedOn w:val="a1"/>
    <w:link w:val="afff6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6">
    <w:name w:val="訊息欄位名稱 字元"/>
    <w:basedOn w:val="a2"/>
    <w:link w:val="afff5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pPr>
      <w:ind w:left="720" w:firstLine="0"/>
    </w:pPr>
  </w:style>
  <w:style w:type="paragraph" w:styleId="afff8">
    <w:name w:val="Note Heading"/>
    <w:basedOn w:val="a1"/>
    <w:next w:val="a1"/>
    <w:link w:val="afff9"/>
    <w:uiPriority w:val="99"/>
    <w:unhideWhenUsed/>
    <w:pPr>
      <w:spacing w:line="240" w:lineRule="auto"/>
      <w:ind w:firstLine="0"/>
    </w:pPr>
  </w:style>
  <w:style w:type="character" w:customStyle="1" w:styleId="afff9">
    <w:name w:val="註釋標題 字元"/>
    <w:basedOn w:val="a2"/>
    <w:link w:val="afff8"/>
    <w:uiPriority w:val="99"/>
    <w:rPr>
      <w:kern w:val="24"/>
    </w:rPr>
  </w:style>
  <w:style w:type="paragraph" w:styleId="afffa">
    <w:name w:val="Plain Text"/>
    <w:basedOn w:val="a1"/>
    <w:link w:val="afffb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b">
    <w:name w:val="純文字 字元"/>
    <w:basedOn w:val="a2"/>
    <w:link w:val="afffa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fffc">
    <w:name w:val="Quote"/>
    <w:basedOn w:val="a1"/>
    <w:next w:val="a1"/>
    <w:link w:val="afffd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d">
    <w:name w:val="引文 字元"/>
    <w:basedOn w:val="a2"/>
    <w:link w:val="afffc"/>
    <w:uiPriority w:val="29"/>
    <w:semiHidden/>
    <w:rPr>
      <w:i/>
      <w:iCs/>
      <w:color w:val="404040" w:themeColor="text1" w:themeTint="BF"/>
      <w:kern w:val="24"/>
    </w:rPr>
  </w:style>
  <w:style w:type="paragraph" w:styleId="afffe">
    <w:name w:val="Salutation"/>
    <w:basedOn w:val="a1"/>
    <w:next w:val="a1"/>
    <w:link w:val="affff"/>
    <w:uiPriority w:val="99"/>
    <w:semiHidden/>
    <w:unhideWhenUsed/>
    <w:pPr>
      <w:ind w:firstLine="0"/>
    </w:pPr>
  </w:style>
  <w:style w:type="character" w:customStyle="1" w:styleId="affff">
    <w:name w:val="問候 字元"/>
    <w:basedOn w:val="a2"/>
    <w:link w:val="afffe"/>
    <w:uiPriority w:val="99"/>
    <w:semiHidden/>
    <w:rPr>
      <w:kern w:val="24"/>
    </w:rPr>
  </w:style>
  <w:style w:type="paragraph" w:styleId="affff0">
    <w:name w:val="Signature"/>
    <w:basedOn w:val="a1"/>
    <w:link w:val="affff1"/>
    <w:uiPriority w:val="99"/>
    <w:semiHidden/>
    <w:unhideWhenUsed/>
    <w:pPr>
      <w:spacing w:line="240" w:lineRule="auto"/>
      <w:ind w:left="4320" w:firstLine="0"/>
    </w:pPr>
  </w:style>
  <w:style w:type="character" w:customStyle="1" w:styleId="affff1">
    <w:name w:val="簽名 字元"/>
    <w:basedOn w:val="a2"/>
    <w:link w:val="affff0"/>
    <w:uiPriority w:val="99"/>
    <w:semiHidden/>
    <w:rPr>
      <w:kern w:val="24"/>
    </w:rPr>
  </w:style>
  <w:style w:type="paragraph" w:styleId="affff2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3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4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5">
    <w:name w:val="endnote reference"/>
    <w:basedOn w:val="a2"/>
    <w:uiPriority w:val="99"/>
    <w:semiHidden/>
    <w:unhideWhenUsed/>
    <w:rPr>
      <w:vertAlign w:val="superscript"/>
    </w:rPr>
  </w:style>
  <w:style w:type="character" w:styleId="affff6">
    <w:name w:val="footnote reference"/>
    <w:basedOn w:val="a2"/>
    <w:uiPriority w:val="5"/>
    <w:unhideWhenUsed/>
    <w:qFormat/>
    <w:rPr>
      <w:vertAlign w:val="superscript"/>
    </w:rPr>
  </w:style>
  <w:style w:type="table" w:customStyle="1" w:styleId="APA">
    <w:name w:val="APA 報告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7">
    <w:name w:val="表格/圖表"/>
    <w:basedOn w:val="a1"/>
    <w:uiPriority w:val="39"/>
    <w:qFormat/>
    <w:pPr>
      <w:spacing w:before="240"/>
      <w:ind w:firstLine="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8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9">
    <w:name w:val="endnote text"/>
    <w:basedOn w:val="a1"/>
    <w:link w:val="affffa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affffa">
    <w:name w:val="章節附註文字 字元"/>
    <w:basedOn w:val="a2"/>
    <w:link w:val="affff9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b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fc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affffd">
    <w:name w:val="TOC Heading"/>
    <w:basedOn w:val="1"/>
    <w:next w:val="a1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e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標題 21"/>
    <w:basedOn w:val="a1"/>
    <w:uiPriority w:val="1"/>
    <w:qFormat/>
    <w:rsid w:val="00B823AA"/>
    <w:pPr>
      <w:ind w:firstLine="0"/>
      <w:jc w:val="center"/>
    </w:pPr>
  </w:style>
  <w:style w:type="paragraph" w:styleId="13">
    <w:name w:val="toc 1"/>
    <w:basedOn w:val="a1"/>
    <w:next w:val="a1"/>
    <w:autoRedefine/>
    <w:uiPriority w:val="39"/>
    <w:unhideWhenUsed/>
    <w:rsid w:val="00192605"/>
    <w:pPr>
      <w:tabs>
        <w:tab w:val="left" w:pos="1200"/>
        <w:tab w:val="right" w:leader="dot" w:pos="9016"/>
      </w:tabs>
    </w:pPr>
  </w:style>
  <w:style w:type="paragraph" w:styleId="2c">
    <w:name w:val="toc 2"/>
    <w:basedOn w:val="a1"/>
    <w:next w:val="a1"/>
    <w:autoRedefine/>
    <w:uiPriority w:val="39"/>
    <w:unhideWhenUsed/>
    <w:rsid w:val="00BD40B2"/>
    <w:pPr>
      <w:tabs>
        <w:tab w:val="left" w:pos="1680"/>
        <w:tab w:val="right" w:leader="dot" w:pos="9016"/>
      </w:tabs>
      <w:ind w:leftChars="100" w:left="240" w:rightChars="100" w:right="100"/>
    </w:pPr>
  </w:style>
  <w:style w:type="paragraph" w:styleId="3a">
    <w:name w:val="toc 3"/>
    <w:basedOn w:val="a1"/>
    <w:next w:val="a1"/>
    <w:autoRedefine/>
    <w:uiPriority w:val="39"/>
    <w:unhideWhenUsed/>
    <w:rsid w:val="00A0139E"/>
    <w:pPr>
      <w:ind w:leftChars="400" w:left="960"/>
    </w:pPr>
  </w:style>
  <w:style w:type="character" w:styleId="afffff">
    <w:name w:val="Hyperlink"/>
    <w:basedOn w:val="a2"/>
    <w:uiPriority w:val="99"/>
    <w:unhideWhenUsed/>
    <w:rsid w:val="00A0139E"/>
    <w:rPr>
      <w:color w:val="5F5F5F" w:themeColor="hyperlink"/>
      <w:u w:val="single"/>
    </w:rPr>
  </w:style>
  <w:style w:type="character" w:styleId="afffff0">
    <w:name w:val="Unresolved Mention"/>
    <w:basedOn w:val="a2"/>
    <w:uiPriority w:val="99"/>
    <w:semiHidden/>
    <w:unhideWhenUsed/>
    <w:rsid w:val="00F67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07045\AppData\Roaming\Microsoft\Templates\APA%20&#27171;&#24335;&#22577;&#21578;%20(&#31532;%206%20&#2925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B4BB8AD82D43549A3D98368E2ECDB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5FA49E-0E5E-4CED-9FA9-3358B3CA6E6A}"/>
      </w:docPartPr>
      <w:docPartBody>
        <w:p w:rsidR="00675CEB" w:rsidRDefault="009E6D26">
          <w:pPr>
            <w:pStyle w:val="8BB4BB8AD82D43549A3D98368E2ECDB8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此處為標題，最多</w:t>
          </w:r>
          <w:r w:rsidRPr="004946A7">
            <w:rPr>
              <w:rFonts w:hint="eastAsia"/>
              <w:noProof/>
              <w:lang w:val="zh-TW" w:bidi="zh-TW"/>
            </w:rPr>
            <w:t xml:space="preserve"> 12 </w:t>
          </w:r>
          <w:r w:rsidRPr="004946A7">
            <w:rPr>
              <w:rFonts w:hint="eastAsia"/>
              <w:noProof/>
              <w:lang w:val="zh-TW" w:bidi="zh-TW"/>
            </w:rPr>
            <w:t>個字，一到兩行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  <w:docPart>
      <w:docPartPr>
        <w:name w:val="39526EBC40534D7A8085BC9DCEFC0C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2CCA842-8471-4151-A9FF-71C6C94E55F5}"/>
      </w:docPartPr>
      <w:docPartBody>
        <w:p w:rsidR="00675CEB" w:rsidRDefault="009E6D26">
          <w:pPr>
            <w:pStyle w:val="39526EBC40534D7A8085BC9DCEFC0C0C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參考資料開始於新的頁面，就和您論文上的所有章節一樣。下文中參考資料頁面所使用的</w:t>
          </w:r>
          <w:r w:rsidRPr="004946A7">
            <w:rPr>
              <w:rFonts w:hint="eastAsia"/>
              <w:noProof/>
              <w:lang w:val="zh-TW" w:bidi="zh-TW"/>
            </w:rPr>
            <w:t xml:space="preserve"> [</w:t>
          </w:r>
          <w:r w:rsidRPr="004946A7">
            <w:rPr>
              <w:rFonts w:hint="eastAsia"/>
              <w:noProof/>
              <w:lang w:val="zh-TW" w:bidi="zh-TW"/>
            </w:rPr>
            <w:t>引文與書目</w:t>
          </w:r>
          <w:r w:rsidRPr="004946A7">
            <w:rPr>
              <w:rFonts w:hint="eastAsia"/>
              <w:noProof/>
              <w:lang w:val="zh-TW" w:bidi="zh-TW"/>
            </w:rPr>
            <w:t xml:space="preserve">] </w:t>
          </w:r>
          <w:r w:rsidRPr="004946A7">
            <w:rPr>
              <w:rFonts w:hint="eastAsia"/>
              <w:noProof/>
              <w:lang w:val="zh-TW" w:bidi="zh-TW"/>
            </w:rPr>
            <w:t>功能位於</w:t>
          </w:r>
          <w:r w:rsidRPr="004946A7">
            <w:rPr>
              <w:rFonts w:hint="eastAsia"/>
              <w:noProof/>
              <w:lang w:val="zh-TW" w:bidi="zh-TW"/>
            </w:rPr>
            <w:t xml:space="preserve"> [</w:t>
          </w:r>
          <w:r w:rsidRPr="004946A7">
            <w:rPr>
              <w:rFonts w:hint="eastAsia"/>
              <w:noProof/>
              <w:lang w:val="zh-TW" w:bidi="zh-TW"/>
            </w:rPr>
            <w:t>參考資料</w:t>
          </w:r>
          <w:r w:rsidRPr="004946A7">
            <w:rPr>
              <w:rFonts w:hint="eastAsia"/>
              <w:noProof/>
              <w:lang w:val="zh-TW" w:bidi="zh-TW"/>
            </w:rPr>
            <w:t xml:space="preserve">] </w:t>
          </w:r>
          <w:r w:rsidRPr="004946A7">
            <w:rPr>
              <w:rFonts w:hint="eastAsia"/>
              <w:noProof/>
              <w:lang w:val="zh-TW" w:bidi="zh-TW"/>
            </w:rPr>
            <w:t>索引標籤。這項功能包括以第</w:t>
          </w:r>
          <w:r w:rsidRPr="004946A7">
            <w:rPr>
              <w:rFonts w:hint="eastAsia"/>
              <w:noProof/>
              <w:lang w:val="zh-TW" w:bidi="zh-TW"/>
            </w:rPr>
            <w:t xml:space="preserve"> 6 </w:t>
          </w:r>
          <w:r w:rsidRPr="004946A7">
            <w:rPr>
              <w:rFonts w:hint="eastAsia"/>
              <w:noProof/>
              <w:lang w:val="zh-TW" w:bidi="zh-TW"/>
            </w:rPr>
            <w:t>版</w:t>
          </w:r>
          <w:r w:rsidRPr="004946A7">
            <w:rPr>
              <w:rFonts w:hint="eastAsia"/>
              <w:noProof/>
              <w:lang w:val="zh-TW" w:bidi="zh-TW"/>
            </w:rPr>
            <w:t xml:space="preserve"> APA </w:t>
          </w:r>
          <w:r w:rsidRPr="004946A7">
            <w:rPr>
              <w:rFonts w:hint="eastAsia"/>
              <w:noProof/>
              <w:lang w:val="zh-TW" w:bidi="zh-TW"/>
            </w:rPr>
            <w:t>格式設定您參考資料的樣式選項。您也可以使用這項功能新增可連結到資料來源的引文，如本段和前段結尾所示。若要自訂引文，請以滑鼠右鍵按一下它，然後按一下</w:t>
          </w:r>
          <w:r w:rsidRPr="004946A7">
            <w:rPr>
              <w:rFonts w:hint="eastAsia"/>
              <w:noProof/>
              <w:lang w:val="zh-TW" w:bidi="zh-TW"/>
            </w:rPr>
            <w:t xml:space="preserve"> [</w:t>
          </w:r>
          <w:r w:rsidRPr="004946A7">
            <w:rPr>
              <w:rFonts w:hint="eastAsia"/>
              <w:noProof/>
              <w:lang w:val="zh-TW" w:bidi="zh-TW"/>
            </w:rPr>
            <w:t>編輯引文</w:t>
          </w:r>
          <w:r w:rsidRPr="004946A7">
            <w:rPr>
              <w:rFonts w:hint="eastAsia"/>
              <w:noProof/>
              <w:lang w:val="zh-TW" w:bidi="zh-TW"/>
            </w:rPr>
            <w:t>]</w:t>
          </w:r>
          <w:r w:rsidRPr="004946A7">
            <w:rPr>
              <w:rFonts w:hint="eastAsia"/>
              <w:noProof/>
              <w:lang w:val="zh-TW" w:bidi="zh-TW"/>
            </w:rPr>
            <w:t>。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  <w:docPart>
      <w:docPartPr>
        <w:name w:val="A11805EACB1A44CF9033C9AA03CD41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5E9F1C-1E05-4C29-B33A-A61844C5955B}"/>
      </w:docPartPr>
      <w:docPartBody>
        <w:p w:rsidR="00675CEB" w:rsidRDefault="009E6D26">
          <w:pPr>
            <w:pStyle w:val="A11805EACB1A44CF9033C9AA03CD41BF"/>
          </w:pPr>
          <w:r w:rsidRPr="004946A7">
            <w:rPr>
              <w:rFonts w:hint="eastAsia"/>
              <w:noProof/>
              <w:lang w:val="zh-TW" w:bidi="zh-TW"/>
            </w:rPr>
            <w:t>姓氏，年份</w:t>
          </w:r>
        </w:p>
      </w:docPartBody>
    </w:docPart>
    <w:docPart>
      <w:docPartPr>
        <w:name w:val="D6D0284D276E489796DD4200CDBC3E3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AC4BDE-FC95-4F0E-935E-5789181E5660}"/>
      </w:docPartPr>
      <w:docPartBody>
        <w:p w:rsidR="00675CEB" w:rsidRDefault="009E6D26">
          <w:pPr>
            <w:pStyle w:val="D6D0284D276E489796DD4200CDBC3E33"/>
          </w:pPr>
          <w:r w:rsidRPr="004946A7">
            <w:rPr>
              <w:rFonts w:hint="eastAsia"/>
              <w:noProof/>
              <w:lang w:val="zh-TW" w:bidi="zh-TW"/>
            </w:rPr>
            <w:t>圖表標題：</w:t>
          </w:r>
        </w:p>
      </w:docPartBody>
    </w:docPart>
    <w:docPart>
      <w:docPartPr>
        <w:name w:val="439B380468334E919B35A85F02365D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29DCEF-8B3B-4DBA-9D23-FCAB52BC0E36}"/>
      </w:docPartPr>
      <w:docPartBody>
        <w:p w:rsidR="00675CEB" w:rsidRDefault="009E6D26">
          <w:pPr>
            <w:pStyle w:val="439B380468334E919B35A85F02365D58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請將所有的圖表放置在參考資料</w:t>
          </w:r>
          <w:r w:rsidRPr="004946A7">
            <w:rPr>
              <w:rFonts w:hint="eastAsia"/>
              <w:noProof/>
              <w:lang w:val="zh-TW" w:bidi="zh-TW"/>
            </w:rPr>
            <w:t xml:space="preserve"> (</w:t>
          </w:r>
          <w:r w:rsidRPr="004946A7">
            <w:rPr>
              <w:rFonts w:hint="eastAsia"/>
              <w:noProof/>
              <w:lang w:val="zh-TW" w:bidi="zh-TW"/>
            </w:rPr>
            <w:t>以及註腳，如果有的話</w:t>
          </w:r>
          <w:r w:rsidRPr="004946A7">
            <w:rPr>
              <w:rFonts w:hint="eastAsia"/>
              <w:noProof/>
              <w:lang w:val="zh-TW" w:bidi="zh-TW"/>
            </w:rPr>
            <w:t xml:space="preserve">) </w:t>
          </w:r>
          <w:r w:rsidRPr="004946A7">
            <w:rPr>
              <w:rFonts w:hint="eastAsia"/>
              <w:noProof/>
              <w:lang w:val="zh-TW" w:bidi="zh-TW"/>
            </w:rPr>
            <w:t>之後的圖表章節中。每張圖表都應包含標題編號。請使用</w:t>
          </w:r>
          <w:r w:rsidRPr="004946A7">
            <w:rPr>
              <w:rFonts w:hint="eastAsia"/>
              <w:noProof/>
              <w:lang w:val="zh-TW" w:bidi="zh-TW"/>
            </w:rPr>
            <w:t xml:space="preserve"> [</w:t>
          </w:r>
          <w:r w:rsidRPr="004946A7">
            <w:rPr>
              <w:rFonts w:hint="eastAsia"/>
              <w:noProof/>
              <w:lang w:val="zh-TW" w:bidi="zh-TW"/>
            </w:rPr>
            <w:t>表格</w:t>
          </w:r>
          <w:r w:rsidRPr="004946A7">
            <w:rPr>
              <w:rFonts w:hint="eastAsia"/>
              <w:noProof/>
              <w:lang w:val="zh-TW" w:bidi="zh-TW"/>
            </w:rPr>
            <w:t>/</w:t>
          </w:r>
          <w:r w:rsidRPr="004946A7">
            <w:rPr>
              <w:rFonts w:hint="eastAsia"/>
              <w:noProof/>
              <w:lang w:val="zh-TW" w:bidi="zh-TW"/>
            </w:rPr>
            <w:t>圖表</w:t>
          </w:r>
          <w:r w:rsidRPr="004946A7">
            <w:rPr>
              <w:rFonts w:hint="eastAsia"/>
              <w:noProof/>
              <w:lang w:val="zh-TW" w:bidi="zh-TW"/>
            </w:rPr>
            <w:t xml:space="preserve">] </w:t>
          </w:r>
          <w:r w:rsidRPr="004946A7">
            <w:rPr>
              <w:rFonts w:hint="eastAsia"/>
              <w:noProof/>
              <w:lang w:val="zh-TW" w:bidi="zh-TW"/>
            </w:rPr>
            <w:t>樣式以輕鬆設定圖表和標題間的間距。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26"/>
    <w:rsid w:val="00370842"/>
    <w:rsid w:val="00675CEB"/>
    <w:rsid w:val="009E6D26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B4BB8AD82D43549A3D98368E2ECDB8">
    <w:name w:val="8BB4BB8AD82D43549A3D98368E2ECDB8"/>
    <w:pPr>
      <w:widowControl w:val="0"/>
    </w:pPr>
  </w:style>
  <w:style w:type="character" w:styleId="a3">
    <w:name w:val="Emphasis"/>
    <w:basedOn w:val="a0"/>
    <w:uiPriority w:val="4"/>
    <w:unhideWhenUsed/>
    <w:qFormat/>
    <w:rPr>
      <w:i/>
      <w:iCs/>
    </w:rPr>
  </w:style>
  <w:style w:type="paragraph" w:customStyle="1" w:styleId="39526EBC40534D7A8085BC9DCEFC0C0C">
    <w:name w:val="39526EBC40534D7A8085BC9DCEFC0C0C"/>
    <w:pPr>
      <w:widowControl w:val="0"/>
    </w:pPr>
  </w:style>
  <w:style w:type="paragraph" w:customStyle="1" w:styleId="A11805EACB1A44CF9033C9AA03CD41BF">
    <w:name w:val="A11805EACB1A44CF9033C9AA03CD41BF"/>
    <w:pPr>
      <w:widowControl w:val="0"/>
    </w:pPr>
  </w:style>
  <w:style w:type="paragraph" w:customStyle="1" w:styleId="D6D0284D276E489796DD4200CDBC3E33">
    <w:name w:val="D6D0284D276E489796DD4200CDBC3E33"/>
    <w:pPr>
      <w:widowControl w:val="0"/>
    </w:pPr>
  </w:style>
  <w:style w:type="paragraph" w:customStyle="1" w:styleId="439B380468334E919B35A85F02365D58">
    <w:name w:val="439B380468334E919B35A85F02365D5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{75DDBB23-E63B-438E-88F7-DD4D9F0DF52F}</b:Guid>
    <b:Title>文章標題</b:Title>
    <b:Year>年份</b:Year>
    <b:JournalName>期刊標題</b:JournalName>
    <b:Pages>起訖頁碼</b:Pages>
    <b:Author>
      <b:Author>
        <b:NameList>
          <b:Person>
            <b:Last>姓氏，名字，中間名</b:Last>
          </b:Person>
        </b:NameList>
      </b:Author>
    </b:Author>
    <b:RefOrder>1</b:RefOrder>
  </b:Source>
  <b:Source>
    <b:Tag>Last</b:Tag>
    <b:SourceType>Book</b:SourceType>
    <b:Guid>{86C42B2C-B50E-43B9-BEE9-57E08FD7868C}</b:Guid>
    <b:Title>書名</b:Title>
    <b:Year>年</b:Year>
    <b:City>城市名</b:City>
    <b:Publisher>發行者名稱</b:Publisher>
    <b:Author>
      <b:Author>
        <b:NameList>
          <b:Person>
            <b:Last>姓氏，名字，中間名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80A5668-9D66-4C2F-93D6-90372C35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樣式報告 (第 6 版).dotx</Template>
  <TotalTime>219</TotalTime>
  <Pages>18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FHIR Portal</dc:title>
  <dc:subject/>
  <dc:creator>Gojim Yu/WHQ/Wistron</dc:creator>
  <cp:keywords/>
  <dc:description/>
  <cp:lastModifiedBy>Gojim Yu/WHQ/Wistron</cp:lastModifiedBy>
  <cp:revision>21</cp:revision>
  <dcterms:created xsi:type="dcterms:W3CDTF">2023-04-13T02:17:00Z</dcterms:created>
  <dcterms:modified xsi:type="dcterms:W3CDTF">2023-04-13T06:11:00Z</dcterms:modified>
</cp:coreProperties>
</file>